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B51D" w14:textId="35E03457" w:rsidR="002E2BC8" w:rsidRDefault="002E2BC8" w:rsidP="002E2BC8">
      <w:pPr>
        <w:pStyle w:val="Ttulo1"/>
        <w:rPr>
          <w:noProof/>
        </w:rPr>
      </w:pPr>
      <w:r>
        <w:rPr>
          <w:noProof/>
        </w:rPr>
        <w:t>Declaración de propósitos:</w:t>
      </w:r>
    </w:p>
    <w:p w14:paraId="61BA10D7" w14:textId="2B1A99E5" w:rsidR="001B3390" w:rsidRDefault="002E2BC8" w:rsidP="001B3390">
      <w:pPr>
        <w:pStyle w:val="Prrafodelista"/>
        <w:numPr>
          <w:ilvl w:val="0"/>
          <w:numId w:val="21"/>
        </w:numPr>
      </w:pPr>
      <w:r>
        <w:t>El propósito d</w:t>
      </w:r>
      <w:r w:rsidR="00530CCC">
        <w:t>e este desarrollo es crear una pagina web para la peluquería que le permita mejorar la organización de sus turnos y sus clientes, así como aumentar la visibilidad de sus servicios y atraer nuevos clientes.</w:t>
      </w:r>
    </w:p>
    <w:p w14:paraId="0B54D020" w14:textId="00BF9D89" w:rsidR="001B3390" w:rsidRDefault="001B3390" w:rsidP="001B3390">
      <w:pPr>
        <w:pStyle w:val="Ttulo1"/>
        <w:rPr>
          <w:noProof/>
        </w:rPr>
      </w:pPr>
      <w:r>
        <w:rPr>
          <w:noProof/>
        </w:rPr>
        <w:t>Diagrama de Contexto:</w:t>
      </w:r>
    </w:p>
    <w:p w14:paraId="4874FD1E" w14:textId="17B18700" w:rsidR="001B3390" w:rsidRDefault="001B3390" w:rsidP="001B3390">
      <w:r>
        <w:object w:dxaOrig="8970" w:dyaOrig="5160" w14:anchorId="6489D6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3pt;height:238.65pt" o:ole="">
            <v:imagedata r:id="rId7" o:title=""/>
          </v:shape>
          <o:OLEObject Type="Embed" ProgID="Visio.Drawing.15" ShapeID="_x0000_i1025" DrawAspect="Content" ObjectID="_1757426208" r:id="rId8"/>
        </w:object>
      </w:r>
    </w:p>
    <w:p w14:paraId="0EECC8EF" w14:textId="77777777" w:rsidR="001B3390" w:rsidRDefault="001B3390" w:rsidP="001B3390"/>
    <w:p w14:paraId="4884AE70" w14:textId="729BB6F7" w:rsidR="001B3390" w:rsidRDefault="001B3390" w:rsidP="001B3390">
      <w:pPr>
        <w:pStyle w:val="Ttulo1"/>
        <w:rPr>
          <w:noProof/>
        </w:rPr>
      </w:pPr>
      <w:r>
        <w:rPr>
          <w:noProof/>
        </w:rPr>
        <w:t>Lista de acontecimientos:</w:t>
      </w:r>
    </w:p>
    <w:p w14:paraId="5AC725C1" w14:textId="7E7B6DBD" w:rsidR="001B3390" w:rsidRDefault="001B3390" w:rsidP="001B3390">
      <w:pPr>
        <w:pStyle w:val="Prrafodelista"/>
        <w:numPr>
          <w:ilvl w:val="0"/>
          <w:numId w:val="18"/>
        </w:numPr>
      </w:pPr>
      <w:r>
        <w:rPr>
          <w:u w:val="single"/>
        </w:rPr>
        <w:t>Cliente:</w:t>
      </w:r>
    </w:p>
    <w:p w14:paraId="602DFA66" w14:textId="00CB9D0A" w:rsidR="001B3390" w:rsidRDefault="001B3390" w:rsidP="001B3390">
      <w:pPr>
        <w:pStyle w:val="Prrafodelista"/>
        <w:numPr>
          <w:ilvl w:val="1"/>
          <w:numId w:val="18"/>
        </w:numPr>
      </w:pPr>
      <w:r>
        <w:t>Visita la página.</w:t>
      </w:r>
    </w:p>
    <w:p w14:paraId="4966F392" w14:textId="21A12937" w:rsidR="00613032" w:rsidRDefault="00DC501C" w:rsidP="00737322">
      <w:pPr>
        <w:pStyle w:val="Prrafodelista"/>
        <w:numPr>
          <w:ilvl w:val="1"/>
          <w:numId w:val="18"/>
        </w:numPr>
      </w:pPr>
      <w:r>
        <w:t>Entra en la página de</w:t>
      </w:r>
      <w:r w:rsidR="00247428">
        <w:t xml:space="preserve"> información sobre los</w:t>
      </w:r>
      <w:r>
        <w:t xml:space="preserve"> servicios disponibles.</w:t>
      </w:r>
    </w:p>
    <w:p w14:paraId="4738D828" w14:textId="1FB3B5EA" w:rsidR="00613032" w:rsidRDefault="00613032" w:rsidP="00613032">
      <w:pPr>
        <w:pStyle w:val="Prrafodelista"/>
        <w:numPr>
          <w:ilvl w:val="1"/>
          <w:numId w:val="18"/>
        </w:numPr>
      </w:pPr>
      <w:r>
        <w:t>Crea una cuenta nueva.</w:t>
      </w:r>
    </w:p>
    <w:p w14:paraId="4C56A720" w14:textId="1D154643" w:rsidR="00613032" w:rsidRDefault="00613032" w:rsidP="00613032">
      <w:pPr>
        <w:pStyle w:val="Prrafodelista"/>
        <w:numPr>
          <w:ilvl w:val="1"/>
          <w:numId w:val="18"/>
        </w:numPr>
      </w:pPr>
      <w:r>
        <w:t>Inicia sesión.</w:t>
      </w:r>
    </w:p>
    <w:p w14:paraId="45DA9D16" w14:textId="56B54C18" w:rsidR="00247428" w:rsidRDefault="00DC501C" w:rsidP="00DB72AE">
      <w:pPr>
        <w:pStyle w:val="Prrafodelista"/>
        <w:numPr>
          <w:ilvl w:val="1"/>
          <w:numId w:val="18"/>
        </w:numPr>
      </w:pPr>
      <w:r>
        <w:t>Elige un servicio.</w:t>
      </w:r>
    </w:p>
    <w:p w14:paraId="726533D4" w14:textId="24F401F0" w:rsidR="00A16FB4" w:rsidRDefault="00A16FB4" w:rsidP="002F4072">
      <w:pPr>
        <w:pStyle w:val="Prrafodelista"/>
        <w:numPr>
          <w:ilvl w:val="1"/>
          <w:numId w:val="18"/>
        </w:numPr>
      </w:pPr>
      <w:r>
        <w:t xml:space="preserve">Elige un </w:t>
      </w:r>
      <w:r w:rsidR="00DC501C">
        <w:t xml:space="preserve">horario para su </w:t>
      </w:r>
      <w:r>
        <w:t>turno.</w:t>
      </w:r>
    </w:p>
    <w:p w14:paraId="5697E6A4" w14:textId="535658C5" w:rsidR="00DC501C" w:rsidRDefault="00DC501C" w:rsidP="00A16FB4">
      <w:pPr>
        <w:pStyle w:val="Prrafodelista"/>
        <w:numPr>
          <w:ilvl w:val="1"/>
          <w:numId w:val="18"/>
        </w:numPr>
      </w:pPr>
      <w:r>
        <w:t>Cancela turno programado.</w:t>
      </w:r>
    </w:p>
    <w:p w14:paraId="6458DFBB" w14:textId="547528A6" w:rsidR="00DC501C" w:rsidRDefault="00DC501C" w:rsidP="00A16FB4">
      <w:pPr>
        <w:pStyle w:val="Prrafodelista"/>
        <w:numPr>
          <w:ilvl w:val="1"/>
          <w:numId w:val="18"/>
        </w:numPr>
      </w:pPr>
      <w:r>
        <w:t>Solicita reprogramar turno.</w:t>
      </w:r>
    </w:p>
    <w:p w14:paraId="0EDB81D0" w14:textId="1DBEBEDA" w:rsidR="00DC501C" w:rsidRDefault="00DC501C" w:rsidP="00DC501C">
      <w:pPr>
        <w:pStyle w:val="Prrafodelista"/>
        <w:numPr>
          <w:ilvl w:val="1"/>
          <w:numId w:val="18"/>
        </w:numPr>
      </w:pPr>
      <w:r>
        <w:t>Solicita cambiar de servicio.</w:t>
      </w:r>
    </w:p>
    <w:p w14:paraId="39AC6E7D" w14:textId="4CA585F5" w:rsidR="00440B06" w:rsidRDefault="00440B06" w:rsidP="00DC501C">
      <w:pPr>
        <w:pStyle w:val="Prrafodelista"/>
        <w:numPr>
          <w:ilvl w:val="1"/>
          <w:numId w:val="18"/>
        </w:numPr>
      </w:pPr>
      <w:r>
        <w:t>Modifica sus datos.</w:t>
      </w:r>
    </w:p>
    <w:p w14:paraId="273618A9" w14:textId="7A087A25" w:rsidR="00DC501C" w:rsidRDefault="00DC501C" w:rsidP="00DC501C">
      <w:pPr>
        <w:pStyle w:val="Prrafodelista"/>
        <w:numPr>
          <w:ilvl w:val="1"/>
          <w:numId w:val="18"/>
        </w:numPr>
      </w:pPr>
      <w:r>
        <w:t>Borra su cuenta.</w:t>
      </w:r>
    </w:p>
    <w:p w14:paraId="7E168A12" w14:textId="77777777" w:rsidR="003E5ADA" w:rsidRDefault="003E5ADA" w:rsidP="003E5ADA">
      <w:pPr>
        <w:pStyle w:val="Prrafodelista"/>
      </w:pPr>
    </w:p>
    <w:p w14:paraId="242F1A22" w14:textId="14BD35AE" w:rsidR="00A16FB4" w:rsidRDefault="00A16FB4" w:rsidP="00A16FB4">
      <w:pPr>
        <w:pStyle w:val="Prrafodelista"/>
        <w:numPr>
          <w:ilvl w:val="0"/>
          <w:numId w:val="18"/>
        </w:numPr>
      </w:pPr>
      <w:r>
        <w:rPr>
          <w:u w:val="single"/>
        </w:rPr>
        <w:lastRenderedPageBreak/>
        <w:t>Administrador:</w:t>
      </w:r>
    </w:p>
    <w:p w14:paraId="567D0AC8" w14:textId="5E3862E5" w:rsidR="003E5ADA" w:rsidRDefault="00DC501C" w:rsidP="00DC501C">
      <w:pPr>
        <w:pStyle w:val="Prrafodelista"/>
        <w:numPr>
          <w:ilvl w:val="1"/>
          <w:numId w:val="18"/>
        </w:numPr>
      </w:pPr>
      <w:r>
        <w:t>Crea</w:t>
      </w:r>
      <w:r w:rsidR="00A16FB4">
        <w:t xml:space="preserve"> nuevos usuarios.</w:t>
      </w:r>
    </w:p>
    <w:p w14:paraId="0515D0E1" w14:textId="4CEDF18D" w:rsidR="00DC501C" w:rsidRDefault="00DC501C" w:rsidP="00DC501C">
      <w:pPr>
        <w:pStyle w:val="Prrafodelista"/>
        <w:numPr>
          <w:ilvl w:val="1"/>
          <w:numId w:val="18"/>
        </w:numPr>
      </w:pPr>
      <w:r>
        <w:t>Informa sobre usuarios.</w:t>
      </w:r>
    </w:p>
    <w:p w14:paraId="22CA0B0B" w14:textId="0F16A9C6" w:rsidR="00DC501C" w:rsidRDefault="00DC501C" w:rsidP="00A16FB4">
      <w:pPr>
        <w:pStyle w:val="Prrafodelista"/>
        <w:numPr>
          <w:ilvl w:val="1"/>
          <w:numId w:val="18"/>
        </w:numPr>
      </w:pPr>
      <w:r>
        <w:t>Actualiza permisos de usuarios.</w:t>
      </w:r>
    </w:p>
    <w:p w14:paraId="0E4A605D" w14:textId="2ECD085B" w:rsidR="00DC501C" w:rsidRDefault="00DC501C" w:rsidP="00A16FB4">
      <w:pPr>
        <w:pStyle w:val="Prrafodelista"/>
        <w:numPr>
          <w:ilvl w:val="1"/>
          <w:numId w:val="18"/>
        </w:numPr>
      </w:pPr>
      <w:r>
        <w:t>Actualiza datos de usuarios.</w:t>
      </w:r>
    </w:p>
    <w:p w14:paraId="0AC667D3" w14:textId="78225449" w:rsidR="00DC501C" w:rsidRDefault="00DC501C" w:rsidP="00A16FB4">
      <w:pPr>
        <w:pStyle w:val="Prrafodelista"/>
        <w:numPr>
          <w:ilvl w:val="1"/>
          <w:numId w:val="18"/>
        </w:numPr>
      </w:pPr>
      <w:r>
        <w:t>Elimina usuarios.</w:t>
      </w:r>
    </w:p>
    <w:p w14:paraId="21AED1EA" w14:textId="62A0C080" w:rsidR="00DC501C" w:rsidRDefault="00247428" w:rsidP="00247428">
      <w:pPr>
        <w:pStyle w:val="Prrafodelista"/>
        <w:numPr>
          <w:ilvl w:val="1"/>
          <w:numId w:val="18"/>
        </w:numPr>
      </w:pPr>
      <w:r>
        <w:t>Crea servicios.</w:t>
      </w:r>
    </w:p>
    <w:p w14:paraId="13ACE23F" w14:textId="79AFD1CE" w:rsidR="00247428" w:rsidRDefault="00247428" w:rsidP="00247428">
      <w:pPr>
        <w:pStyle w:val="Prrafodelista"/>
        <w:numPr>
          <w:ilvl w:val="1"/>
          <w:numId w:val="18"/>
        </w:numPr>
      </w:pPr>
      <w:r>
        <w:t>Actualiza servicios.</w:t>
      </w:r>
    </w:p>
    <w:p w14:paraId="0BDB9395" w14:textId="1145AB1A" w:rsidR="00DC501C" w:rsidRDefault="00247428" w:rsidP="00A16FB4">
      <w:pPr>
        <w:pStyle w:val="Prrafodelista"/>
        <w:numPr>
          <w:ilvl w:val="1"/>
          <w:numId w:val="18"/>
        </w:numPr>
      </w:pPr>
      <w:r>
        <w:t>Elimina servicios.</w:t>
      </w:r>
    </w:p>
    <w:p w14:paraId="38C1B586" w14:textId="5E8AF8E3" w:rsidR="00247428" w:rsidRDefault="00247428" w:rsidP="00A16FB4">
      <w:pPr>
        <w:pStyle w:val="Prrafodelista"/>
        <w:numPr>
          <w:ilvl w:val="1"/>
          <w:numId w:val="18"/>
        </w:numPr>
      </w:pPr>
      <w:r>
        <w:t>Crea turnos basados en el tipo de servicio.</w:t>
      </w:r>
    </w:p>
    <w:p w14:paraId="147B157A" w14:textId="3A258CEF" w:rsidR="00247428" w:rsidRDefault="00247428" w:rsidP="00A16FB4">
      <w:pPr>
        <w:pStyle w:val="Prrafodelista"/>
        <w:numPr>
          <w:ilvl w:val="1"/>
          <w:numId w:val="18"/>
        </w:numPr>
      </w:pPr>
      <w:r>
        <w:t>Actualiza horarios disponibles.</w:t>
      </w:r>
    </w:p>
    <w:p w14:paraId="27F09796" w14:textId="040520D1" w:rsidR="00247428" w:rsidRDefault="00247428" w:rsidP="00247428">
      <w:pPr>
        <w:pStyle w:val="Prrafodelista"/>
        <w:numPr>
          <w:ilvl w:val="1"/>
          <w:numId w:val="18"/>
        </w:numPr>
      </w:pPr>
      <w:r>
        <w:t>Actualiza estado de Peluqueras disponibles.</w:t>
      </w:r>
    </w:p>
    <w:p w14:paraId="6CBEAEEC" w14:textId="77777777" w:rsidR="003E5ADA" w:rsidRDefault="003E5ADA" w:rsidP="003E5ADA">
      <w:pPr>
        <w:pStyle w:val="Prrafodelista"/>
        <w:ind w:left="1440"/>
      </w:pPr>
    </w:p>
    <w:p w14:paraId="1CE926A2" w14:textId="3E87B00F" w:rsidR="003E5ADA" w:rsidRPr="003E5ADA" w:rsidRDefault="003E5ADA" w:rsidP="003E5ADA">
      <w:pPr>
        <w:pStyle w:val="Prrafodelista"/>
        <w:numPr>
          <w:ilvl w:val="0"/>
          <w:numId w:val="18"/>
        </w:numPr>
      </w:pPr>
      <w:r>
        <w:rPr>
          <w:u w:val="single"/>
        </w:rPr>
        <w:t>Usuario/Operador:</w:t>
      </w:r>
    </w:p>
    <w:p w14:paraId="3ABA8DC9" w14:textId="1BCA0768" w:rsidR="003E5ADA" w:rsidRDefault="003E5ADA" w:rsidP="00247428">
      <w:pPr>
        <w:pStyle w:val="Prrafodelista"/>
        <w:numPr>
          <w:ilvl w:val="1"/>
          <w:numId w:val="18"/>
        </w:numPr>
      </w:pPr>
      <w:r>
        <w:t xml:space="preserve">Actualiza </w:t>
      </w:r>
      <w:r w:rsidR="00247428">
        <w:t>horarios disponibles.</w:t>
      </w:r>
    </w:p>
    <w:p w14:paraId="13C59905" w14:textId="7EA43CEF" w:rsidR="003E5ADA" w:rsidRDefault="003E5ADA" w:rsidP="003E5ADA">
      <w:pPr>
        <w:pStyle w:val="Prrafodelista"/>
        <w:numPr>
          <w:ilvl w:val="1"/>
          <w:numId w:val="18"/>
        </w:numPr>
      </w:pPr>
      <w:r>
        <w:t>Actualiza</w:t>
      </w:r>
      <w:r w:rsidR="00247428">
        <w:t xml:space="preserve"> información de</w:t>
      </w:r>
      <w:r>
        <w:t xml:space="preserve"> servicios.</w:t>
      </w:r>
    </w:p>
    <w:p w14:paraId="7DC28606" w14:textId="5201F44F" w:rsidR="00247428" w:rsidRDefault="00247428" w:rsidP="003E5ADA">
      <w:pPr>
        <w:pStyle w:val="Prrafodelista"/>
        <w:numPr>
          <w:ilvl w:val="1"/>
          <w:numId w:val="18"/>
        </w:numPr>
      </w:pPr>
      <w:r>
        <w:t xml:space="preserve">Solicita información de </w:t>
      </w:r>
      <w:r w:rsidR="00F369E4">
        <w:t>C</w:t>
      </w:r>
      <w:r>
        <w:t>lientes.</w:t>
      </w:r>
    </w:p>
    <w:p w14:paraId="7E72DD77" w14:textId="41AE417F" w:rsidR="00F369E4" w:rsidRDefault="00247428" w:rsidP="00F369E4">
      <w:pPr>
        <w:pStyle w:val="Prrafodelista"/>
        <w:numPr>
          <w:ilvl w:val="1"/>
          <w:numId w:val="18"/>
        </w:numPr>
      </w:pPr>
      <w:r>
        <w:t>Solicita</w:t>
      </w:r>
      <w:r w:rsidR="000C4C9E">
        <w:t xml:space="preserve"> agenda</w:t>
      </w:r>
      <w:r>
        <w:t xml:space="preserve"> de </w:t>
      </w:r>
      <w:r w:rsidR="00F369E4">
        <w:t>Turnos.</w:t>
      </w:r>
    </w:p>
    <w:p w14:paraId="20EE47B9" w14:textId="26C4A783" w:rsidR="000C4C9E" w:rsidRDefault="000C4C9E" w:rsidP="00F369E4">
      <w:pPr>
        <w:pStyle w:val="Prrafodelista"/>
        <w:numPr>
          <w:ilvl w:val="1"/>
          <w:numId w:val="18"/>
        </w:numPr>
      </w:pPr>
      <w:r>
        <w:t>Reprograma turnos.</w:t>
      </w:r>
    </w:p>
    <w:p w14:paraId="615B0B4E" w14:textId="3233EBA8" w:rsidR="000C4C9E" w:rsidRDefault="000C4C9E" w:rsidP="00F369E4">
      <w:pPr>
        <w:pStyle w:val="Prrafodelista"/>
        <w:numPr>
          <w:ilvl w:val="1"/>
          <w:numId w:val="18"/>
        </w:numPr>
      </w:pPr>
      <w:r>
        <w:t>Cancela turnos.</w:t>
      </w:r>
    </w:p>
    <w:p w14:paraId="1D403EBF" w14:textId="7B5755E3" w:rsidR="000C4C9E" w:rsidRDefault="000C4C9E" w:rsidP="000C4C9E">
      <w:pPr>
        <w:pStyle w:val="Prrafodelista"/>
        <w:numPr>
          <w:ilvl w:val="1"/>
          <w:numId w:val="18"/>
        </w:numPr>
      </w:pPr>
      <w:r>
        <w:t>Agrega turnos.</w:t>
      </w:r>
    </w:p>
    <w:p w14:paraId="642CFA22" w14:textId="1529FF10" w:rsidR="003E5ADA" w:rsidRPr="001B3390" w:rsidRDefault="003E5ADA" w:rsidP="003E5ADA"/>
    <w:sectPr w:rsidR="003E5ADA" w:rsidRPr="001B3390" w:rsidSect="0089714F">
      <w:footerReference w:type="default" r:id="rId9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A25EB" w14:textId="77777777" w:rsidR="00556DD9" w:rsidRDefault="00556DD9" w:rsidP="00C6554A">
      <w:pPr>
        <w:spacing w:before="0" w:after="0" w:line="240" w:lineRule="auto"/>
      </w:pPr>
      <w:r>
        <w:separator/>
      </w:r>
    </w:p>
  </w:endnote>
  <w:endnote w:type="continuationSeparator" w:id="0">
    <w:p w14:paraId="2B1032CF" w14:textId="77777777" w:rsidR="00556DD9" w:rsidRDefault="00556DD9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30B49" w14:textId="77777777" w:rsidR="002163EE" w:rsidRDefault="00ED7C44">
    <w:pPr>
      <w:pStyle w:val="Piedepgina"/>
      <w:rPr>
        <w:noProof/>
      </w:rPr>
    </w:pPr>
    <w:r>
      <w:rPr>
        <w:noProof/>
        <w:lang w:bidi="es-ES"/>
      </w:rPr>
      <w:t xml:space="preserve">Página </w:t>
    </w:r>
    <w:r>
      <w:rPr>
        <w:noProof/>
        <w:lang w:bidi="es-ES"/>
      </w:rPr>
      <w:fldChar w:fldCharType="begin"/>
    </w:r>
    <w:r>
      <w:rPr>
        <w:noProof/>
        <w:lang w:bidi="es-ES"/>
      </w:rPr>
      <w:instrText xml:space="preserve"> PAGE  \* Arabic  \* MERGEFORMAT </w:instrText>
    </w:r>
    <w:r>
      <w:rPr>
        <w:noProof/>
        <w:lang w:bidi="es-ES"/>
      </w:rPr>
      <w:fldChar w:fldCharType="separate"/>
    </w:r>
    <w:r w:rsidR="0089714F">
      <w:rPr>
        <w:noProof/>
        <w:lang w:bidi="es-ES"/>
      </w:rPr>
      <w:t>1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16680" w14:textId="77777777" w:rsidR="00556DD9" w:rsidRDefault="00556DD9" w:rsidP="00C6554A">
      <w:pPr>
        <w:spacing w:before="0" w:after="0" w:line="240" w:lineRule="auto"/>
      </w:pPr>
      <w:r>
        <w:separator/>
      </w:r>
    </w:p>
  </w:footnote>
  <w:footnote w:type="continuationSeparator" w:id="0">
    <w:p w14:paraId="0CAD5B05" w14:textId="77777777" w:rsidR="00556DD9" w:rsidRDefault="00556DD9" w:rsidP="00C655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1AE8FC8"/>
    <w:lvl w:ilvl="0">
      <w:start w:val="1"/>
      <w:numFmt w:val="bullet"/>
      <w:pStyle w:val="Listaconviet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3D4A74"/>
    <w:multiLevelType w:val="hybridMultilevel"/>
    <w:tmpl w:val="842856FC"/>
    <w:lvl w:ilvl="0" w:tplc="D2D272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A4139D5"/>
    <w:multiLevelType w:val="hybridMultilevel"/>
    <w:tmpl w:val="65666F2C"/>
    <w:lvl w:ilvl="0" w:tplc="647A03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842F60"/>
    <w:multiLevelType w:val="hybridMultilevel"/>
    <w:tmpl w:val="98023290"/>
    <w:lvl w:ilvl="0" w:tplc="31562E5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BE56EB"/>
    <w:multiLevelType w:val="hybridMultilevel"/>
    <w:tmpl w:val="CDB41072"/>
    <w:lvl w:ilvl="0" w:tplc="3118BD46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7CD3636"/>
    <w:multiLevelType w:val="hybridMultilevel"/>
    <w:tmpl w:val="C6CCF42E"/>
    <w:lvl w:ilvl="0" w:tplc="1C0EAE6A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BC597E"/>
    <w:multiLevelType w:val="hybridMultilevel"/>
    <w:tmpl w:val="6C8A5320"/>
    <w:lvl w:ilvl="0" w:tplc="95B0060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B7139"/>
    <w:multiLevelType w:val="hybridMultilevel"/>
    <w:tmpl w:val="D5AA6054"/>
    <w:lvl w:ilvl="0" w:tplc="7B3E92B0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0572E3"/>
    <w:multiLevelType w:val="hybridMultilevel"/>
    <w:tmpl w:val="DDCC9C7E"/>
    <w:lvl w:ilvl="0" w:tplc="6F2C5E24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6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8"/>
  </w:num>
  <w:num w:numId="18">
    <w:abstractNumId w:val="14"/>
  </w:num>
  <w:num w:numId="19">
    <w:abstractNumId w:val="11"/>
  </w:num>
  <w:num w:numId="20">
    <w:abstractNumId w:val="17"/>
  </w:num>
  <w:num w:numId="21">
    <w:abstractNumId w:val="13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1AB"/>
    <w:rsid w:val="000C4C9E"/>
    <w:rsid w:val="000F4087"/>
    <w:rsid w:val="00177735"/>
    <w:rsid w:val="001B3390"/>
    <w:rsid w:val="001D4AD6"/>
    <w:rsid w:val="001E2B87"/>
    <w:rsid w:val="00247428"/>
    <w:rsid w:val="002554CD"/>
    <w:rsid w:val="00293B83"/>
    <w:rsid w:val="002B4294"/>
    <w:rsid w:val="002E2BC8"/>
    <w:rsid w:val="002F4072"/>
    <w:rsid w:val="00333D0D"/>
    <w:rsid w:val="00355C4A"/>
    <w:rsid w:val="003D555A"/>
    <w:rsid w:val="003E5ADA"/>
    <w:rsid w:val="00413C48"/>
    <w:rsid w:val="00440B06"/>
    <w:rsid w:val="00447C76"/>
    <w:rsid w:val="004C049F"/>
    <w:rsid w:val="005000E2"/>
    <w:rsid w:val="0051785D"/>
    <w:rsid w:val="00530CCC"/>
    <w:rsid w:val="00556DD9"/>
    <w:rsid w:val="00586229"/>
    <w:rsid w:val="005A28A8"/>
    <w:rsid w:val="005F7310"/>
    <w:rsid w:val="00601862"/>
    <w:rsid w:val="00613032"/>
    <w:rsid w:val="006770DA"/>
    <w:rsid w:val="006A05B4"/>
    <w:rsid w:val="006A3CE7"/>
    <w:rsid w:val="006F21A6"/>
    <w:rsid w:val="00737322"/>
    <w:rsid w:val="007C2FCC"/>
    <w:rsid w:val="0089714F"/>
    <w:rsid w:val="008A41AB"/>
    <w:rsid w:val="009679B1"/>
    <w:rsid w:val="00986062"/>
    <w:rsid w:val="00A16FB4"/>
    <w:rsid w:val="00B84702"/>
    <w:rsid w:val="00BC664B"/>
    <w:rsid w:val="00C6554A"/>
    <w:rsid w:val="00CB0705"/>
    <w:rsid w:val="00DB72AE"/>
    <w:rsid w:val="00DC501C"/>
    <w:rsid w:val="00E70439"/>
    <w:rsid w:val="00ED7C44"/>
    <w:rsid w:val="00F21315"/>
    <w:rsid w:val="00F369E4"/>
    <w:rsid w:val="00F9355D"/>
    <w:rsid w:val="00FC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2045CA"/>
  <w15:chartTrackingRefBased/>
  <w15:docId w15:val="{CB4415BA-D291-4CAD-9DAD-45773ABC7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">
    <w:name w:val="Título 2 Car"/>
    <w:basedOn w:val="Fuentedeprrafopredeter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cindecontacto">
    <w:name w:val="Información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nviet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">
    <w:name w:val="Título Car"/>
    <w:basedOn w:val="Fuentedeprrafopredeter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">
    <w:name w:val="Subtítulo Car"/>
    <w:basedOn w:val="Fuentedeprrafopredeter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Piedepgina">
    <w:name w:val="footer"/>
    <w:basedOn w:val="Normal"/>
    <w:link w:val="PiedepginaC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PiedepginaCar">
    <w:name w:val="Pie de página Car"/>
    <w:basedOn w:val="Fuentedeprrafopredeter"/>
    <w:link w:val="Piedepgina"/>
    <w:uiPriority w:val="99"/>
    <w:rsid w:val="00C6554A"/>
    <w:rPr>
      <w:caps/>
    </w:rPr>
  </w:style>
  <w:style w:type="paragraph" w:customStyle="1" w:styleId="Foto">
    <w:name w:val="Foto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Encabezado">
    <w:name w:val="header"/>
    <w:basedOn w:val="Normal"/>
    <w:link w:val="EncabezadoCar"/>
    <w:uiPriority w:val="99"/>
    <w:unhideWhenUsed/>
    <w:rsid w:val="00C6554A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connmeros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6554A"/>
    <w:rPr>
      <w:i/>
      <w:iCs/>
      <w:color w:val="007789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6554A"/>
    <w:rPr>
      <w:rFonts w:ascii="Segoe UI" w:hAnsi="Segoe UI" w:cs="Segoe UI"/>
      <w:szCs w:val="18"/>
    </w:rPr>
  </w:style>
  <w:style w:type="paragraph" w:styleId="Textodebloque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6554A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6554A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C6554A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6554A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6554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6554A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6554A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6554A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6554A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6554A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vnculo">
    <w:name w:val="Hyperlink"/>
    <w:basedOn w:val="Fuentedeprrafopredeter"/>
    <w:uiPriority w:val="99"/>
    <w:semiHidden/>
    <w:unhideWhenUsed/>
    <w:rsid w:val="00C6554A"/>
    <w:rPr>
      <w:color w:val="835D00" w:themeColor="accent3" w:themeShade="80"/>
      <w:u w:val="single"/>
    </w:rPr>
  </w:style>
  <w:style w:type="paragraph" w:styleId="Textomacro">
    <w:name w:val="macro"/>
    <w:link w:val="TextomacroC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6554A"/>
    <w:rPr>
      <w:rFonts w:ascii="Consolas" w:hAnsi="Consolas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C6554A"/>
    <w:rPr>
      <w:color w:val="595959" w:themeColor="text1" w:themeTint="A6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6554A"/>
    <w:rPr>
      <w:rFonts w:ascii="Consolas" w:hAnsi="Consolas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Prrafodelista">
    <w:name w:val="List Paragraph"/>
    <w:basedOn w:val="Normal"/>
    <w:uiPriority w:val="34"/>
    <w:unhideWhenUsed/>
    <w:qFormat/>
    <w:rsid w:val="00413C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VRN2\AppData\Roaming\Microsoft\Templates\Informe%20del%20alumno%20con%20fot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Informe del alumno con foto.dotx</Template>
  <TotalTime>1880</TotalTime>
  <Pages>1</Pages>
  <Words>176</Words>
  <Characters>969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RVRN2</dc:creator>
  <cp:keywords/>
  <dc:description/>
  <cp:lastModifiedBy>Juan Ignacio Ortiz</cp:lastModifiedBy>
  <cp:revision>11</cp:revision>
  <dcterms:created xsi:type="dcterms:W3CDTF">2023-05-10T17:51:00Z</dcterms:created>
  <dcterms:modified xsi:type="dcterms:W3CDTF">2023-09-28T20:10:00Z</dcterms:modified>
</cp:coreProperties>
</file>