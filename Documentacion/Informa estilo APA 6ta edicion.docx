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2067166"/>
        <w:docPartObj>
          <w:docPartGallery w:val="Cover Pages"/>
          <w:docPartUnique/>
        </w:docPartObj>
      </w:sdtPr>
      <w:sdtContent>
        <w:p w14:paraId="17E22038" w14:textId="77777777" w:rsidR="00ED6E89" w:rsidRDefault="001839C2" w:rsidP="001839C2">
          <w:pPr>
            <w:tabs>
              <w:tab w:val="right" w:pos="9026"/>
            </w:tabs>
            <w:ind w:firstLine="0"/>
          </w:pPr>
          <w:r>
            <w:rPr>
              <w:noProof/>
            </w:rPr>
            <mc:AlternateContent>
              <mc:Choice Requires="wpg">
                <w:drawing>
                  <wp:anchor distT="0" distB="0" distL="114300" distR="114300" simplePos="0" relativeHeight="251659264" behindDoc="1" locked="0" layoutInCell="1" allowOverlap="1" wp14:anchorId="23C0F774" wp14:editId="520ED204">
                    <wp:simplePos x="0" y="0"/>
                    <wp:positionH relativeFrom="page">
                      <wp:posOffset>308610</wp:posOffset>
                    </wp:positionH>
                    <wp:positionV relativeFrom="page">
                      <wp:posOffset>486410</wp:posOffset>
                    </wp:positionV>
                    <wp:extent cx="6858000" cy="9144000"/>
                    <wp:effectExtent l="0" t="0" r="0" b="0"/>
                    <wp:wrapTight wrapText="bothSides">
                      <wp:wrapPolygon edited="0">
                        <wp:start x="0" y="0"/>
                        <wp:lineTo x="0" y="21549"/>
                        <wp:lineTo x="21540" y="21549"/>
                        <wp:lineTo x="21540" y="0"/>
                        <wp:lineTo x="0" y="0"/>
                      </wp:wrapPolygon>
                    </wp:wrapTight>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D37222" w14:textId="328B6AB1" w:rsidR="001839C2" w:rsidRDefault="001839C2">
                                  <w:pPr>
                                    <w:pStyle w:val="Sinespaciado"/>
                                    <w:rPr>
                                      <w:color w:val="FFFFFF" w:themeColor="background1"/>
                                      <w:sz w:val="48"/>
                                      <w:szCs w:val="48"/>
                                    </w:rPr>
                                  </w:pPr>
                                  <w:r>
                                    <w:rPr>
                                      <w:noProof/>
                                      <w:color w:val="FFFFFF" w:themeColor="background1"/>
                                      <w:sz w:val="48"/>
                                      <w:szCs w:val="48"/>
                                    </w:rPr>
                                    <w:drawing>
                                      <wp:inline distT="0" distB="0" distL="0" distR="0" wp14:anchorId="2988D46E" wp14:editId="6B2172FA">
                                        <wp:extent cx="5054400" cy="3942000"/>
                                        <wp:effectExtent l="133350" t="114300" r="146685" b="1733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054400" cy="394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5CE5EBD" w14:textId="52805B64" w:rsidR="001839C2" w:rsidRDefault="001839C2" w:rsidP="001839C2">
                                      <w:pPr>
                                        <w:pStyle w:val="Sinespaciado"/>
                                        <w:jc w:val="cente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w:t>
                                      </w:r>
                                    </w:p>
                                  </w:sdtContent>
                                </w:sdt>
                                <w:sdt>
                                  <w:sdtPr>
                                    <w:rPr>
                                      <w:color w:val="DDDDDD"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9155114" w14:textId="20CCA41C" w:rsidR="001839C2" w:rsidRDefault="001839C2" w:rsidP="001839C2">
                                      <w:pPr>
                                        <w:pStyle w:val="Sinespaciado"/>
                                        <w:spacing w:before="120"/>
                                        <w:jc w:val="center"/>
                                        <w:rPr>
                                          <w:color w:val="DDDDDD" w:themeColor="accent1"/>
                                          <w:sz w:val="36"/>
                                          <w:szCs w:val="36"/>
                                        </w:rPr>
                                      </w:pPr>
                                      <w:r>
                                        <w:rPr>
                                          <w:color w:val="DDDDDD" w:themeColor="accent1"/>
                                          <w:sz w:val="36"/>
                                          <w:szCs w:val="36"/>
                                        </w:rPr>
                                        <w:t>Diseño Esencial del desarrollo de una Peluquería.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3C0F774" id="Grupo 48" o:spid="_x0000_s1026" style="position:absolute;margin-left:24.3pt;margin-top:38.3pt;width:540pt;height:10in;z-index:-251657216;mso-height-percent:909;mso-position-horizontal-relative:page;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">
                    <v:rect id="Rectángulo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080808 [3122]" stroked="f" strokeweight="1pt">
                      <v:fill color2="black [2882]" angle="348" colors="0 #4f4f4f;6554f #4f4f4f" focus="100%" type="gradient"/>
                      <v:textbox inset="54pt,54pt,1in,5in">
                        <w:txbxContent>
                          <w:p w14:paraId="37D37222" w14:textId="328B6AB1" w:rsidR="001839C2" w:rsidRDefault="001839C2">
                            <w:pPr>
                              <w:pStyle w:val="Sinespaciado"/>
                              <w:rPr>
                                <w:color w:val="FFFFFF" w:themeColor="background1"/>
                                <w:sz w:val="48"/>
                                <w:szCs w:val="48"/>
                              </w:rPr>
                            </w:pPr>
                            <w:r>
                              <w:rPr>
                                <w:noProof/>
                                <w:color w:val="FFFFFF" w:themeColor="background1"/>
                                <w:sz w:val="48"/>
                                <w:szCs w:val="48"/>
                              </w:rPr>
                              <w:drawing>
                                <wp:inline distT="0" distB="0" distL="0" distR="0" wp14:anchorId="2988D46E" wp14:editId="6B2172FA">
                                  <wp:extent cx="5054400" cy="3942000"/>
                                  <wp:effectExtent l="133350" t="114300" r="146685" b="1733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054400" cy="394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rect>
                    <v:shapetype id="_x0000_t202" coordsize="21600,21600" o:spt="202" path="m,l,21600r21600,l21600,xe">
                      <v:stroke joinstyle="miter"/>
                      <v:path gradientshapeok="t" o:connecttype="rect"/>
                    </v:shapetype>
                    <v:shape id="Cuadro de texto 61" o:spid="_x0000_s102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5CE5EBD" w14:textId="52805B64" w:rsidR="001839C2" w:rsidRDefault="001839C2" w:rsidP="001839C2">
                                <w:pPr>
                                  <w:pStyle w:val="Sinespaciado"/>
                                  <w:jc w:val="cente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w:t>
                                </w:r>
                              </w:p>
                            </w:sdtContent>
                          </w:sdt>
                          <w:sdt>
                            <w:sdtPr>
                              <w:rPr>
                                <w:color w:val="DDDDDD"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9155114" w14:textId="20CCA41C" w:rsidR="001839C2" w:rsidRDefault="001839C2" w:rsidP="001839C2">
                                <w:pPr>
                                  <w:pStyle w:val="Sinespaciado"/>
                                  <w:spacing w:before="120"/>
                                  <w:jc w:val="center"/>
                                  <w:rPr>
                                    <w:color w:val="DDDDDD" w:themeColor="accent1"/>
                                    <w:sz w:val="36"/>
                                    <w:szCs w:val="36"/>
                                  </w:rPr>
                                </w:pPr>
                                <w:r>
                                  <w:rPr>
                                    <w:color w:val="DDDDDD" w:themeColor="accent1"/>
                                    <w:sz w:val="36"/>
                                    <w:szCs w:val="36"/>
                                  </w:rPr>
                                  <w:t>Diseño Esencial del desarrollo de una Peluquería.</w:t>
                                </w:r>
                              </w:p>
                            </w:sdtContent>
                          </w:sdt>
                        </w:txbxContent>
                      </v:textbox>
                    </v:shape>
                    <w10:wrap type="tight" anchorx="page" anchory="page"/>
                  </v:group>
                </w:pict>
              </mc:Fallback>
            </mc:AlternateContent>
          </w:r>
          <w:r>
            <w:br w:type="page"/>
          </w:r>
        </w:p>
        <w:p w14:paraId="4AE11445" w14:textId="2C2B6583" w:rsidR="001839C2" w:rsidRPr="001839C2" w:rsidRDefault="001839C2" w:rsidP="001839C2">
          <w:pPr>
            <w:tabs>
              <w:tab w:val="right" w:pos="9026"/>
            </w:tabs>
            <w:ind w:firstLine="0"/>
          </w:pPr>
        </w:p>
      </w:sdtContent>
    </w:sdt>
    <w:p w14:paraId="327B7C70" w14:textId="14DACEC9" w:rsidR="00E81978" w:rsidRPr="00AB5BA3" w:rsidRDefault="00213A70">
      <w:pPr>
        <w:pStyle w:val="Ttulo"/>
      </w:pPr>
      <w:sdt>
        <w:sdtPr>
          <w:alias w:val="Título:"/>
          <w:tag w:val="Título:"/>
          <w:id w:val="726351117"/>
          <w:placeholder>
            <w:docPart w:val="36A535BF3CBD4BAAB62E7B28A2BFB91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839C2">
            <w:br/>
            <w:t>Manual</w:t>
          </w:r>
        </w:sdtContent>
      </w:sdt>
    </w:p>
    <w:p w14:paraId="78FF7E5B" w14:textId="39C67F11" w:rsidR="003D52CC" w:rsidRDefault="001839C2" w:rsidP="003D52CC">
      <w:pPr>
        <w:pStyle w:val="Ttulo21"/>
      </w:pPr>
      <w:r>
        <w:t xml:space="preserve">Alumno </w:t>
      </w:r>
      <w:r w:rsidR="003D52CC">
        <w:t>Juan Ignacio Ortiz</w:t>
      </w:r>
    </w:p>
    <w:p w14:paraId="4B713E4D" w14:textId="0FA8B78A" w:rsidR="001839C2" w:rsidRPr="00AB5BA3" w:rsidRDefault="001839C2" w:rsidP="003D52CC">
      <w:pPr>
        <w:pStyle w:val="Ttulo21"/>
      </w:pPr>
      <w:r>
        <w:t>Profesor Omar Alejandro Altamirano</w:t>
      </w:r>
    </w:p>
    <w:p w14:paraId="2AF2F3EB" w14:textId="3145C4A2" w:rsidR="00E81978" w:rsidRPr="003D52CC" w:rsidRDefault="003D52CC" w:rsidP="00B823AA">
      <w:pPr>
        <w:pStyle w:val="Ttulo21"/>
        <w:rPr>
          <w:lang w:val="es-AR"/>
        </w:rPr>
      </w:pPr>
      <w:r w:rsidRPr="003D52CC">
        <w:rPr>
          <w:lang w:val="es-AR"/>
        </w:rPr>
        <w:t xml:space="preserve">U.E.G.P. </w:t>
      </w:r>
      <w:r>
        <w:rPr>
          <w:lang w:val="es-AR"/>
        </w:rPr>
        <w:t>N</w:t>
      </w:r>
      <w:r w:rsidRPr="003D52CC">
        <w:rPr>
          <w:lang w:val="es-AR"/>
        </w:rPr>
        <w:t>° 175 “Instituto Su</w:t>
      </w:r>
      <w:r>
        <w:rPr>
          <w:lang w:val="es-AR"/>
        </w:rPr>
        <w:t>perior NUEVA GENERACIÓN”</w:t>
      </w:r>
    </w:p>
    <w:sdt>
      <w:sdtPr>
        <w:alias w:val="Nota del autor:"/>
        <w:tag w:val="Nota del autor:"/>
        <w:id w:val="266668659"/>
        <w:placeholder>
          <w:docPart w:val="294729873AA84F559D5D8DC42D0C1A8F"/>
        </w:placeholder>
        <w:temporary/>
        <w:showingPlcHdr/>
        <w15:appearance w15:val="hidden"/>
      </w:sdtPr>
      <w:sdtEndPr/>
      <w:sdtContent>
        <w:p w14:paraId="45843C69" w14:textId="77777777" w:rsidR="00E81978" w:rsidRPr="00AB5BA3" w:rsidRDefault="005D3A03">
          <w:pPr>
            <w:pStyle w:val="Ttulo"/>
          </w:pPr>
          <w:r w:rsidRPr="00AB5BA3">
            <w:rPr>
              <w:lang w:bidi="es-ES"/>
            </w:rPr>
            <w:t>Nota del autor</w:t>
          </w:r>
        </w:p>
      </w:sdtContent>
    </w:sdt>
    <w:sdt>
      <w:sdtPr>
        <w:alias w:val="Incluya información sobre becas o ayudas y una dirección postal completa:"/>
        <w:tag w:val="Incluya información sobre becas o ayudas y una dirección postal completa:"/>
        <w:id w:val="716785028"/>
        <w:placeholder>
          <w:docPart w:val="F483F9AA213D46AB81097B68E948A060"/>
        </w:placeholder>
        <w:temporary/>
        <w:showingPlcHdr/>
        <w15:appearance w15:val="hidden"/>
        <w:text/>
      </w:sdtPr>
      <w:sdtEndPr/>
      <w:sdtContent>
        <w:p w14:paraId="7D0E7144" w14:textId="77777777" w:rsidR="00E81978" w:rsidRPr="00AB5BA3" w:rsidRDefault="005D3A03" w:rsidP="00B823AA">
          <w:pPr>
            <w:pStyle w:val="Ttulo21"/>
          </w:pPr>
          <w:r w:rsidRPr="00AB5BA3">
            <w:rPr>
              <w:lang w:bidi="es-ES"/>
            </w:rPr>
            <w:t>[Incluya información sobre becas o ayudas y una dirección postal completa.]</w:t>
          </w:r>
        </w:p>
      </w:sdtContent>
    </w:sdt>
    <w:sdt>
      <w:sdtPr>
        <w:alias w:val="Resumen:"/>
        <w:tag w:val="Resumen:"/>
        <w:id w:val="202146031"/>
        <w:placeholder>
          <w:docPart w:val="4FFC5BDF0C6843B1BC88C018F2DE47A1"/>
        </w:placeholder>
        <w:temporary/>
        <w:showingPlcHdr/>
        <w15:appearance w15:val="hidden"/>
      </w:sdtPr>
      <w:sdtEndPr/>
      <w:sdtContent>
        <w:p w14:paraId="2E1C37D6" w14:textId="77777777" w:rsidR="00E81978" w:rsidRPr="00AB5BA3" w:rsidRDefault="005D3A03">
          <w:pPr>
            <w:pStyle w:val="Ttulodeseccin"/>
          </w:pPr>
          <w:r w:rsidRPr="00AB5BA3">
            <w:rPr>
              <w:lang w:bidi="es-ES"/>
            </w:rPr>
            <w:t>Resumen</w:t>
          </w:r>
        </w:p>
      </w:sdtContent>
    </w:sdt>
    <w:sdt>
      <w:sdtPr>
        <w:alias w:val="Texto para resumen:"/>
        <w:tag w:val="Texto para resumen:"/>
        <w:id w:val="-1399134618"/>
        <w:placeholder>
          <w:docPart w:val="F3D4E175E39B4B95B8B9FD39FE6ADD2F"/>
        </w:placeholder>
        <w:temporary/>
        <w:showingPlcHdr/>
        <w15:appearance w15:val="hidden"/>
        <w:text/>
      </w:sdtPr>
      <w:sdtEndPr/>
      <w:sdtContent>
        <w:p w14:paraId="0B96E995" w14:textId="77777777" w:rsidR="00E81978" w:rsidRPr="00AB5BA3" w:rsidRDefault="005D3A03">
          <w:pPr>
            <w:pStyle w:val="Sinespaciado"/>
          </w:pPr>
          <w:r w:rsidRPr="00AB5BA3">
            <w:rPr>
              <w:lang w:bidi="es-ES"/>
            </w:rPr>
            <w:t xml:space="preserve">[El resumen ha de tener una longitud de un párrafo de entre 150 y 250 palabras. sin sangría. Los títulos de sección, como la palabra </w:t>
          </w:r>
          <w:r w:rsidRPr="00AB5BA3">
            <w:rPr>
              <w:rStyle w:val="nfasis"/>
              <w:lang w:bidi="es-ES"/>
            </w:rPr>
            <w:t>Resumen</w:t>
          </w:r>
          <w:r w:rsidRPr="00AB5BA3">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14:paraId="378BAEA1" w14:textId="77777777" w:rsidR="00E81978" w:rsidRPr="00AB5BA3" w:rsidRDefault="005D3A03">
      <w:r w:rsidRPr="00AB5BA3">
        <w:rPr>
          <w:rStyle w:val="nfasis"/>
          <w:lang w:bidi="es-ES"/>
        </w:rPr>
        <w:t>Palabras clave</w:t>
      </w:r>
      <w:r w:rsidRPr="00AB5BA3">
        <w:rPr>
          <w:lang w:bidi="es-ES"/>
        </w:rPr>
        <w:t xml:space="preserve">: </w:t>
      </w:r>
      <w:sdt>
        <w:sdtPr>
          <w:alias w:val="Palabras clave para resumen:"/>
          <w:tag w:val="Palabras clave para resumen:"/>
          <w:id w:val="1136374635"/>
          <w:placeholder>
            <w:docPart w:val="EC5D7162F89B4F02A4D6386615F3B98A"/>
          </w:placeholder>
          <w:temporary/>
          <w:showingPlcHdr/>
          <w15:appearance w15:val="hidden"/>
          <w:text/>
        </w:sdtPr>
        <w:sdtEndPr/>
        <w:sdtContent>
          <w:r w:rsidRPr="00AB5BA3">
            <w:rPr>
              <w:lang w:bidi="es-ES"/>
            </w:rPr>
            <w:t>[Haga clic aquí para agregar palabras clave.]</w:t>
          </w:r>
        </w:sdtContent>
      </w:sdt>
    </w:p>
    <w:p w14:paraId="04B7247E" w14:textId="7450D88D" w:rsidR="00E81978" w:rsidRPr="00AB5BA3" w:rsidRDefault="00260657">
      <w:pPr>
        <w:pStyle w:val="Ttulodeseccin"/>
      </w:pPr>
      <w:sdt>
        <w:sdtPr>
          <w:alias w:val="Título de sección:"/>
          <w:tag w:val="Título de sección:"/>
          <w:id w:val="984196707"/>
          <w:placeholder>
            <w:docPart w:val="5F482A2FDE6A4B20BE36AF7FAF0686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839C2">
            <w:br/>
            <w:t>Manual</w:t>
          </w:r>
        </w:sdtContent>
      </w:sdt>
    </w:p>
    <w:sdt>
      <w:sdtPr>
        <w:alias w:val="Texto de sección:"/>
        <w:tag w:val="Texto de sección:"/>
        <w:id w:val="-1322272011"/>
        <w:placeholder>
          <w:docPart w:val="907F8DB7A94A44C1A6A7F5B3ABCBAAB7"/>
        </w:placeholder>
        <w:temporary/>
        <w:showingPlcHdr/>
        <w15:appearance w15:val="hidden"/>
        <w:text/>
      </w:sdtPr>
      <w:sdtEndPr/>
      <w:sdtContent>
        <w:p w14:paraId="00FFACA0" w14:textId="77777777" w:rsidR="00E81978" w:rsidRPr="00AB5BA3" w:rsidRDefault="005D3A03">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nfasis"/>
              <w:lang w:bidi="es-ES"/>
            </w:rPr>
            <w:t>Introducción</w:t>
          </w:r>
          <w:r w:rsidRPr="00AB5BA3">
            <w:rPr>
              <w:lang w:bidi="es-ES"/>
            </w:rPr>
            <w:t xml:space="preserve"> no ha de usarse como título inicial, ya que se supone que el artículo empieza con una introducción.]</w:t>
          </w:r>
        </w:p>
      </w:sdtContent>
    </w:sdt>
    <w:sdt>
      <w:sdtPr>
        <w:alias w:val="Título 1:"/>
        <w:tag w:val="Título 1:"/>
        <w:id w:val="1295489386"/>
        <w:placeholder>
          <w:docPart w:val="6F31584FAFE5467DA4730661AB8F35B5"/>
        </w:placeholder>
        <w:temporary/>
        <w:showingPlcHdr/>
        <w15:appearance w15:val="hidden"/>
        <w:text/>
      </w:sdtPr>
      <w:sdtEndPr/>
      <w:sdtContent>
        <w:p w14:paraId="6B8E281A" w14:textId="77777777" w:rsidR="00E81978" w:rsidRPr="00AB5BA3" w:rsidRDefault="005D3A03">
          <w:pPr>
            <w:pStyle w:val="Ttulo1"/>
          </w:pPr>
          <w:r w:rsidRPr="00AB5BA3">
            <w:rPr>
              <w:lang w:bidi="es-ES"/>
            </w:rPr>
            <w:t>[Título 1]</w:t>
          </w:r>
        </w:p>
      </w:sdtContent>
    </w:sdt>
    <w:p w14:paraId="47A54D34" w14:textId="77777777" w:rsidR="00E81978" w:rsidRPr="00AB5BA3" w:rsidRDefault="00260657">
      <w:sdt>
        <w:sdtPr>
          <w:alias w:val="Texto de párrafo:"/>
          <w:tag w:val="Texto de párrafo:"/>
          <w:id w:val="1404798514"/>
          <w:placeholder>
            <w:docPart w:val="BC9A84CF614C49D0BFF986257D17989D"/>
          </w:placeholder>
          <w:temporary/>
          <w:showingPlcHdr/>
          <w15:appearance w15:val="hidden"/>
          <w:text/>
        </w:sdtPr>
        <w:sdtEndPr/>
        <w:sdtContent>
          <w:r w:rsidR="005D3A03" w:rsidRPr="00AB5BA3">
            <w:rPr>
              <w:lang w:bidi="es-ES"/>
            </w:rPr>
            <w:t>[Los dos primeros niveles de título tienen su propio párrafo, como se muestra aquí. Los títulos 3, 4 y 5 son encabezados usados al principio del párrafo.]</w:t>
          </w:r>
        </w:sdtContent>
      </w:sdt>
    </w:p>
    <w:p w14:paraId="2B8FAE84" w14:textId="77777777" w:rsidR="00E81978" w:rsidRPr="00AB5BA3" w:rsidRDefault="00260657" w:rsidP="00C31D30">
      <w:pPr>
        <w:pStyle w:val="Ttulo2"/>
      </w:pPr>
      <w:sdt>
        <w:sdtPr>
          <w:alias w:val="Título 2:"/>
          <w:tag w:val="Título 2:"/>
          <w:id w:val="1203442487"/>
          <w:placeholder>
            <w:docPart w:val="ACED6609A078400786EE2364EAD84074"/>
          </w:placeholder>
          <w:temporary/>
          <w:showingPlcHdr/>
          <w15:appearance w15:val="hidden"/>
          <w:text/>
        </w:sdtPr>
        <w:sdtEndPr/>
        <w:sdtContent>
          <w:r w:rsidR="005D3A03" w:rsidRPr="00AB5BA3">
            <w:rPr>
              <w:lang w:bidi="es-ES"/>
            </w:rPr>
            <w:t>[Título 2]</w:t>
          </w:r>
        </w:sdtContent>
      </w:sdt>
      <w:r w:rsidR="005D3A03" w:rsidRPr="00AB5BA3">
        <w:rPr>
          <w:rStyle w:val="Refdenotaalpie"/>
          <w:lang w:bidi="es-ES"/>
        </w:rPr>
        <w:t>1</w:t>
      </w:r>
    </w:p>
    <w:sdt>
      <w:sdtPr>
        <w:alias w:val="Texto de párrafo:"/>
        <w:tag w:val="Texto de párrafo:"/>
        <w:id w:val="1221403361"/>
        <w:placeholder>
          <w:docPart w:val="EEAB76172CA34AE29999301BD091E6F6"/>
        </w:placeholder>
        <w:temporary/>
        <w:showingPlcHdr/>
        <w15:appearance w15:val="hidden"/>
      </w:sdtPr>
      <w:sdtEndPr/>
      <w:sdtContent>
        <w:p w14:paraId="4226C3A3" w14:textId="77777777" w:rsidR="00E81978" w:rsidRPr="00AB5BA3" w:rsidRDefault="005D3A03">
          <w:pPr>
            <w:pStyle w:val="Sinespaciado"/>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sdtContent>
    </w:sdt>
    <w:p w14:paraId="642C1B34" w14:textId="77777777" w:rsidR="00355DCA" w:rsidRPr="00AB5BA3" w:rsidRDefault="00260657" w:rsidP="00C31D30">
      <w:pPr>
        <w:pStyle w:val="Ttulo3"/>
      </w:pPr>
      <w:sdt>
        <w:sdtPr>
          <w:alias w:val="Título 3:"/>
          <w:tag w:val="Título 3:"/>
          <w:id w:val="1751771428"/>
          <w:placeholder>
            <w:docPart w:val="A5ED4DD69CCB44A18CD2FF79979B4FE0"/>
          </w:placeholder>
          <w:temporary/>
          <w:showingPlcHdr/>
          <w15:appearance w15:val="hidden"/>
          <w:text/>
        </w:sdtPr>
        <w:sdtEndPr/>
        <w:sdtContent>
          <w:r w:rsidR="005D3A03" w:rsidRPr="00AB5BA3">
            <w:rPr>
              <w:lang w:bidi="es-ES"/>
            </w:rPr>
            <w:t>[Título 3]</w:t>
          </w:r>
        </w:sdtContent>
      </w:sdt>
      <w:r w:rsidR="00355DCA" w:rsidRPr="00AB5BA3">
        <w:rPr>
          <w:lang w:bidi="es-ES"/>
        </w:rPr>
        <w:t>.</w:t>
      </w:r>
    </w:p>
    <w:p w14:paraId="0B1C95AD" w14:textId="77777777" w:rsidR="00E81978" w:rsidRPr="00AB5BA3" w:rsidRDefault="00260657">
      <w:pPr>
        <w:rPr>
          <w:b/>
          <w:bCs/>
        </w:rPr>
      </w:pPr>
      <w:sdt>
        <w:sdtPr>
          <w:alias w:val="Texto de párrafo:"/>
          <w:tag w:val="Texto de párrafo:"/>
          <w:id w:val="2054876750"/>
          <w:placeholder>
            <w:docPart w:val="32266AA06E6D46ECB503BBA093B97CD1"/>
          </w:placeholder>
          <w:temporary/>
          <w:showingPlcHdr/>
          <w15:appearance w15:val="hidden"/>
          <w:text/>
        </w:sdtPr>
        <w:sdtEndPr/>
        <w:sdtContent>
          <w:r w:rsidR="005D3A03" w:rsidRPr="00AB5BA3">
            <w:rPr>
              <w:lang w:bidi="es-ES"/>
            </w:rPr>
            <w:t>[Incluya un punto al final de un encabezado. Tenga en cuenta que, si corresponde, se pueden incluir párrafos consecutivos con sus propios títulos.]</w:t>
          </w:r>
        </w:sdtContent>
      </w:sdt>
    </w:p>
    <w:p w14:paraId="62A6C405" w14:textId="77777777" w:rsidR="00355DCA" w:rsidRPr="00AB5BA3" w:rsidRDefault="00260657" w:rsidP="00C31D30">
      <w:pPr>
        <w:pStyle w:val="Ttulo4"/>
      </w:pPr>
      <w:sdt>
        <w:sdtPr>
          <w:alias w:val="Título 4:"/>
          <w:tag w:val="Título 4:"/>
          <w:id w:val="-685361587"/>
          <w:placeholder>
            <w:docPart w:val="CB8F687DFD714EC198B0CD83D484E937"/>
          </w:placeholder>
          <w:temporary/>
          <w:showingPlcHdr/>
          <w15:appearance w15:val="hidden"/>
          <w:text/>
        </w:sdtPr>
        <w:sdtEndPr/>
        <w:sdtContent>
          <w:r w:rsidR="005D3A03" w:rsidRPr="00AB5BA3">
            <w:rPr>
              <w:lang w:bidi="es-ES"/>
            </w:rPr>
            <w:t>[Título 4]</w:t>
          </w:r>
        </w:sdtContent>
      </w:sdt>
      <w:r w:rsidR="00355DCA" w:rsidRPr="00AB5BA3">
        <w:rPr>
          <w:lang w:bidi="es-ES"/>
        </w:rPr>
        <w:t>.</w:t>
      </w:r>
    </w:p>
    <w:p w14:paraId="32BADA2B" w14:textId="77777777" w:rsidR="00E81978" w:rsidRPr="00AB5BA3" w:rsidRDefault="00260657">
      <w:pPr>
        <w:rPr>
          <w:b/>
          <w:bCs/>
        </w:rPr>
      </w:pPr>
      <w:sdt>
        <w:sdtPr>
          <w:alias w:val="Texto de párrafo:"/>
          <w:tag w:val="Texto de párrafo:"/>
          <w:id w:val="-1987159626"/>
          <w:placeholder>
            <w:docPart w:val="10ECB62F83564745B2EF4CF4273F4793"/>
          </w:placeholder>
          <w:temporary/>
          <w:showingPlcHdr/>
          <w15:appearance w15:val="hidden"/>
          <w:text/>
        </w:sdtPr>
        <w:sdtEndPr/>
        <w:sdtContent>
          <w:r w:rsidR="005D3A03" w:rsidRPr="00AB5BA3">
            <w:rPr>
              <w:lang w:bidi="es-ES"/>
            </w:rPr>
            <w:t>[Al usar títulos, no omita niveles. Si necesita usar un título 3, 4 o 5 sin texto antes del siguiente título, agregue un punto al final del título y, después, inicie un nuevo párrafo para el subtítulo y su texto].</w:t>
          </w:r>
        </w:sdtContent>
      </w:sdt>
      <w:r w:rsidR="00BA45DB" w:rsidRPr="00AB5BA3">
        <w:rPr>
          <w:lang w:bidi="es-ES"/>
        </w:rPr>
        <w:t xml:space="preserve"> (</w:t>
      </w:r>
      <w:sdt>
        <w:sdtPr>
          <w:alias w:val="Apellidos, año:"/>
          <w:tag w:val="Apellidos, año:"/>
          <w:id w:val="74722316"/>
          <w:placeholder>
            <w:docPart w:val="44716F90902D4107866CD6B9FBDAE672"/>
          </w:placeholder>
          <w:temporary/>
          <w:showingPlcHdr/>
          <w15:appearance w15:val="hidden"/>
          <w:text/>
        </w:sdtPr>
        <w:sdtEndPr/>
        <w:sdtContent>
          <w:r w:rsidR="00BA45DB" w:rsidRPr="00AB5BA3">
            <w:rPr>
              <w:lang w:bidi="es-ES"/>
            </w:rPr>
            <w:t>Apellidos, año</w:t>
          </w:r>
        </w:sdtContent>
      </w:sdt>
      <w:r w:rsidR="00BA45DB" w:rsidRPr="00AB5BA3">
        <w:rPr>
          <w:lang w:bidi="es-ES"/>
        </w:rPr>
        <w:t>)</w:t>
      </w:r>
    </w:p>
    <w:p w14:paraId="4550821B" w14:textId="77777777" w:rsidR="00355DCA" w:rsidRPr="00AB5BA3" w:rsidRDefault="00260657" w:rsidP="00C31D30">
      <w:pPr>
        <w:pStyle w:val="Ttulo5"/>
      </w:pPr>
      <w:sdt>
        <w:sdtPr>
          <w:alias w:val="Título 5:"/>
          <w:tag w:val="Título 5:"/>
          <w:id w:val="-53853956"/>
          <w:placeholder>
            <w:docPart w:val="A85DD073653D4BCD87E81981E8C1BE1A"/>
          </w:placeholder>
          <w:temporary/>
          <w:showingPlcHdr/>
          <w15:appearance w15:val="hidden"/>
          <w:text/>
        </w:sdtPr>
        <w:sdtEndPr/>
        <w:sdtContent>
          <w:r w:rsidR="005D3A03" w:rsidRPr="00AB5BA3">
            <w:rPr>
              <w:lang w:bidi="es-ES"/>
            </w:rPr>
            <w:t xml:space="preserve">[Título 5] </w:t>
          </w:r>
        </w:sdtContent>
      </w:sdt>
      <w:r w:rsidR="00355DCA" w:rsidRPr="00AB5BA3">
        <w:rPr>
          <w:lang w:bidi="es-ES"/>
        </w:rPr>
        <w:t>.</w:t>
      </w:r>
    </w:p>
    <w:p w14:paraId="3C9C2185" w14:textId="77777777" w:rsidR="00E81978" w:rsidRPr="00AF2C87" w:rsidRDefault="00260657">
      <w:sdt>
        <w:sdtPr>
          <w:alias w:val="Texto de párrafo:"/>
          <w:tag w:val="Texto de párrafo:"/>
          <w:id w:val="1216239889"/>
          <w:placeholder>
            <w:docPart w:val="7E78D3B0B5B6459CBCEEDDE860DFFF5F"/>
          </w:placeholder>
          <w:temporary/>
          <w:showingPlcHdr/>
          <w15:appearance w15:val="hidden"/>
          <w:text/>
        </w:sdtPr>
        <w:sdtEndPr/>
        <w:sdtContent>
          <w:r w:rsidR="005D3A03" w:rsidRPr="00AB5BA3">
            <w:rPr>
              <w:lang w:bidi="es-ES"/>
            </w:rPr>
            <w:t>[Al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También puede usar esta característica para agregar citas en el texto que estén vinculadas a la fuente, como las que se muestran al final de este párrafo y en el párrafo anterior. Para personalizar una cita, haga clic con el botón derecho y luego Editar cita.]</w:t>
          </w:r>
        </w:sdtContent>
      </w:sdt>
      <w:r w:rsidR="00BA45DB" w:rsidRPr="00AB5BA3">
        <w:rPr>
          <w:lang w:bidi="es-ES"/>
        </w:rPr>
        <w:t xml:space="preserve"> </w:t>
      </w:r>
      <w:r w:rsidR="00BA45DB" w:rsidRPr="00AF2C87">
        <w:rPr>
          <w:lang w:bidi="es-ES"/>
        </w:rPr>
        <w:t>(</w:t>
      </w:r>
      <w:sdt>
        <w:sdtPr>
          <w:alias w:val="Apellidos, año:"/>
          <w:tag w:val="Apellidos, año:"/>
          <w:id w:val="-113908824"/>
          <w:placeholder>
            <w:docPart w:val="62080A0BB2EB46E098DEF87894C4DD1C"/>
          </w:placeholder>
          <w:temporary/>
          <w:showingPlcHdr/>
          <w15:appearance w15:val="hidden"/>
          <w:text/>
        </w:sdtPr>
        <w:sdtEndPr/>
        <w:sdtContent>
          <w:r w:rsidR="00BA45DB" w:rsidRPr="00AF2C87">
            <w:rPr>
              <w:lang w:bidi="es-ES"/>
            </w:rPr>
            <w:t>Apellidos, año</w:t>
          </w:r>
        </w:sdtContent>
      </w:sdt>
      <w:r w:rsidR="00BA45DB" w:rsidRPr="00AF2C87">
        <w:rPr>
          <w:lang w:bidi="es-ES"/>
        </w:rPr>
        <w:t>)</w:t>
      </w:r>
    </w:p>
    <w:sdt>
      <w:sdtPr>
        <w:rPr>
          <w:rFonts w:asciiTheme="minorHAnsi" w:eastAsiaTheme="minorEastAsia" w:hAnsiTheme="minorHAnsi" w:cstheme="minorBidi"/>
        </w:rPr>
        <w:id w:val="62297111"/>
        <w:docPartObj>
          <w:docPartGallery w:val="Bibliographies"/>
          <w:docPartUnique/>
        </w:docPartObj>
      </w:sdtPr>
      <w:sdtEndPr/>
      <w:sdtContent>
        <w:p w14:paraId="4CBED1BE" w14:textId="77777777" w:rsidR="00E81978" w:rsidRPr="00AF2C87" w:rsidRDefault="005D3A03">
          <w:pPr>
            <w:pStyle w:val="Ttulodeseccin"/>
          </w:pPr>
          <w:r w:rsidRPr="00AF2C87">
            <w:rPr>
              <w:lang w:bidi="es-ES"/>
            </w:rPr>
            <w:t>Referencias</w:t>
          </w:r>
        </w:p>
        <w:p w14:paraId="4F814B7A" w14:textId="77777777" w:rsidR="00AF2C87" w:rsidRDefault="00AF2C87" w:rsidP="00AF2C87">
          <w:pPr>
            <w:pStyle w:val="Bibliografa"/>
            <w:rPr>
              <w:noProof/>
            </w:rPr>
          </w:pPr>
          <w:r>
            <w:rPr>
              <w:i/>
              <w:iCs/>
              <w:noProof/>
            </w:rPr>
            <w:fldChar w:fldCharType="begin"/>
          </w:r>
          <w:r>
            <w:rPr>
              <w:i/>
              <w:iCs/>
              <w:noProof/>
            </w:rPr>
            <w:instrText xml:space="preserve"> BIBLIOGRAPHY \l 1033 \f 3082 </w:instrText>
          </w:r>
          <w:r>
            <w:rPr>
              <w:i/>
              <w:iCs/>
              <w:noProof/>
            </w:rPr>
            <w:fldChar w:fldCharType="separate"/>
          </w:r>
          <w:r>
            <w:rPr>
              <w:noProof/>
            </w:rPr>
            <w:t xml:space="preserve">Apellidos, n. s. (Año). Título del artículo. </w:t>
          </w:r>
          <w:r>
            <w:rPr>
              <w:i/>
              <w:iCs/>
              <w:noProof/>
            </w:rPr>
            <w:t>Título del diario</w:t>
          </w:r>
          <w:r>
            <w:rPr>
              <w:noProof/>
            </w:rPr>
            <w:t>, Páginas desde - hasta.</w:t>
          </w:r>
        </w:p>
        <w:p w14:paraId="2E395EEA" w14:textId="77777777" w:rsidR="00AF2C87" w:rsidRDefault="00AF2C87" w:rsidP="00AF2C87">
          <w:pPr>
            <w:pStyle w:val="Bibliografa"/>
            <w:rPr>
              <w:noProof/>
            </w:rPr>
          </w:pPr>
          <w:r>
            <w:rPr>
              <w:noProof/>
            </w:rPr>
            <w:t xml:space="preserve">Apellidos, n. s. (Año). </w:t>
          </w:r>
          <w:r>
            <w:rPr>
              <w:i/>
              <w:iCs/>
              <w:noProof/>
            </w:rPr>
            <w:t>Título del libro.</w:t>
          </w:r>
          <w:r>
            <w:rPr>
              <w:noProof/>
            </w:rPr>
            <w:t xml:space="preserve"> Nombre de la ciudad: Nombre del editor.</w:t>
          </w:r>
        </w:p>
        <w:p w14:paraId="69FAF772" w14:textId="77777777" w:rsidR="00E81978" w:rsidRPr="00AB5BA3" w:rsidRDefault="00AF2C87" w:rsidP="00AF2C87">
          <w:pPr>
            <w:pStyle w:val="Bibliografa"/>
            <w:rPr>
              <w:noProof/>
            </w:rPr>
          </w:pPr>
          <w:r>
            <w:rPr>
              <w:i/>
              <w:iCs/>
              <w:noProof/>
            </w:rPr>
            <w:fldChar w:fldCharType="end"/>
          </w:r>
        </w:p>
      </w:sdtContent>
    </w:sdt>
    <w:sdt>
      <w:sdtPr>
        <w:alias w:val="Título de las notas al pie:"/>
        <w:tag w:val="Título de las notas al pie:"/>
        <w:id w:val="-1680037918"/>
        <w:placeholder>
          <w:docPart w:val="C4E6CA2AB0B84F98B3DCD5053A8DA65A"/>
        </w:placeholder>
        <w:temporary/>
        <w:showingPlcHdr/>
        <w15:appearance w15:val="hidden"/>
      </w:sdtPr>
      <w:sdtEndPr/>
      <w:sdtContent>
        <w:p w14:paraId="5BF3B258" w14:textId="77777777" w:rsidR="00E81978" w:rsidRPr="00AB5BA3" w:rsidRDefault="005D3A03">
          <w:pPr>
            <w:pStyle w:val="Ttulodeseccin"/>
          </w:pPr>
          <w:r w:rsidRPr="00AB5BA3">
            <w:rPr>
              <w:lang w:bidi="es-ES"/>
            </w:rPr>
            <w:t>Notas al pie</w:t>
          </w:r>
        </w:p>
      </w:sdtContent>
    </w:sdt>
    <w:p w14:paraId="2F0DC352" w14:textId="77777777" w:rsidR="00E81978" w:rsidRPr="00AB5BA3" w:rsidRDefault="005D3A03">
      <w:r w:rsidRPr="00AB5BA3">
        <w:rPr>
          <w:rStyle w:val="Refdenotaalpie"/>
          <w:lang w:bidi="es-ES"/>
        </w:rPr>
        <w:t>1</w:t>
      </w:r>
      <w:sdt>
        <w:sdtPr>
          <w:alias w:val="Texto de las notas al pie:"/>
          <w:tag w:val="Texto de las notas al pie:"/>
          <w:id w:val="1069077422"/>
          <w:placeholder>
            <w:docPart w:val="471A0815352841FCB3B5C3566D8BFCA2"/>
          </w:placeholder>
          <w:temporary/>
          <w:showingPlcHdr/>
          <w15:appearance w15:val="hidden"/>
          <w:text/>
        </w:sdtPr>
        <w:sdtEndPr>
          <w:rPr>
            <w:rStyle w:val="Refdenotaalpie"/>
            <w:vertAlign w:val="superscript"/>
          </w:rPr>
        </w:sdtEndPr>
        <w:sdtContent>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nf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sdtContent>
      </w:sdt>
    </w:p>
    <w:p w14:paraId="3E0AE31A" w14:textId="77777777" w:rsidR="00E81978" w:rsidRPr="00AB5BA3" w:rsidRDefault="005D3A03">
      <w:pPr>
        <w:pStyle w:val="Ttulodeseccin"/>
      </w:pPr>
      <w:r w:rsidRPr="00AB5BA3">
        <w:rPr>
          <w:lang w:bidi="es-ES"/>
        </w:rPr>
        <w:t>Tablas</w:t>
      </w:r>
    </w:p>
    <w:p w14:paraId="42B72CC5" w14:textId="77777777" w:rsidR="00E81978" w:rsidRPr="00AB5BA3" w:rsidRDefault="005D3A03">
      <w:pPr>
        <w:pStyle w:val="Sinespaciado"/>
      </w:pPr>
      <w:r w:rsidRPr="00AB5BA3">
        <w:rPr>
          <w:lang w:bidi="es-ES"/>
        </w:rPr>
        <w:t>Tabla 1</w:t>
      </w:r>
    </w:p>
    <w:sdt>
      <w:sdtPr>
        <w:alias w:val="Título de tabla:"/>
        <w:tag w:val="Título de tabla:"/>
        <w:id w:val="1042324137"/>
        <w:placeholder>
          <w:docPart w:val="4401BE0527DD4D15AF74711815E723C3"/>
        </w:placeholder>
        <w:temporary/>
        <w:showingPlcHdr/>
        <w15:appearance w15:val="hidden"/>
        <w:text/>
      </w:sdtPr>
      <w:sdtEndPr/>
      <w:sdtContent>
        <w:p w14:paraId="083D509F" w14:textId="77777777" w:rsidR="00E81978" w:rsidRPr="00AB5BA3" w:rsidRDefault="005D3A03" w:rsidP="00C0601E">
          <w:pPr>
            <w:pStyle w:val="Sinespaciado"/>
            <w:rPr>
              <w:rStyle w:val="nfasis"/>
              <w:i w:val="0"/>
              <w:iCs w:val="0"/>
            </w:rPr>
          </w:pPr>
          <w:r w:rsidRPr="00AB5BA3">
            <w:rPr>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AB5BA3" w14:paraId="75715F28" w14:textId="77777777" w:rsidTr="00AB5BA3">
        <w:trPr>
          <w:cnfStyle w:val="100000000000" w:firstRow="1" w:lastRow="0" w:firstColumn="0" w:lastColumn="0" w:oddVBand="0" w:evenVBand="0" w:oddHBand="0" w:evenHBand="0" w:firstRowFirstColumn="0" w:firstRowLastColumn="0" w:lastRowFirstColumn="0" w:lastRowLastColumn="0"/>
        </w:trPr>
        <w:sdt>
          <w:sdtPr>
            <w:alias w:val="Encabezado de columna 1:"/>
            <w:tag w:val="Encabezado de columna 1:"/>
            <w:id w:val="1128514005"/>
            <w:placeholder>
              <w:docPart w:val="1483256099424A14BC0D72960FCBE468"/>
            </w:placeholder>
            <w:temporary/>
            <w:showingPlcHdr/>
            <w15:appearance w15:val="hidden"/>
          </w:sdtPr>
          <w:sdtEndPr/>
          <w:sdtContent>
            <w:tc>
              <w:tcPr>
                <w:tcW w:w="2127" w:type="dxa"/>
              </w:tcPr>
              <w:p w14:paraId="334A8914" w14:textId="77777777" w:rsidR="00E6004D" w:rsidRPr="00AB5BA3" w:rsidRDefault="00E6004D" w:rsidP="00BF4184">
                <w:r w:rsidRPr="00AB5BA3">
                  <w:rPr>
                    <w:lang w:bidi="es-ES"/>
                  </w:rPr>
                  <w:t>Encabezado de columna</w:t>
                </w:r>
              </w:p>
            </w:tc>
          </w:sdtContent>
        </w:sdt>
        <w:sdt>
          <w:sdtPr>
            <w:alias w:val="Encabezado de columna 2:"/>
            <w:tag w:val="Encabezado de columna 2:"/>
            <w:id w:val="-477000835"/>
            <w:placeholder>
              <w:docPart w:val="8DB7CCADDC764305859917EBA4E7AAEA"/>
            </w:placeholder>
            <w:temporary/>
            <w:showingPlcHdr/>
            <w15:appearance w15:val="hidden"/>
          </w:sdtPr>
          <w:sdtEndPr/>
          <w:sdtContent>
            <w:tc>
              <w:tcPr>
                <w:tcW w:w="1701" w:type="dxa"/>
              </w:tcPr>
              <w:p w14:paraId="4D798946" w14:textId="77777777" w:rsidR="00E6004D" w:rsidRPr="00AB5BA3" w:rsidRDefault="00E6004D" w:rsidP="00BF4184">
                <w:r w:rsidRPr="00AB5BA3">
                  <w:rPr>
                    <w:lang w:bidi="es-ES"/>
                  </w:rPr>
                  <w:t>Encabezado de columna</w:t>
                </w:r>
              </w:p>
            </w:tc>
          </w:sdtContent>
        </w:sdt>
        <w:sdt>
          <w:sdtPr>
            <w:alias w:val="Encabezado de columna 3:"/>
            <w:tag w:val="Encabezado de columna 3:"/>
            <w:id w:val="1425763633"/>
            <w:placeholder>
              <w:docPart w:val="D307E3761B8244928140CDB7C3EA2D44"/>
            </w:placeholder>
            <w:temporary/>
            <w:showingPlcHdr/>
            <w15:appearance w15:val="hidden"/>
          </w:sdtPr>
          <w:sdtEndPr/>
          <w:sdtContent>
            <w:tc>
              <w:tcPr>
                <w:tcW w:w="1701" w:type="dxa"/>
              </w:tcPr>
              <w:p w14:paraId="4A94276F" w14:textId="77777777" w:rsidR="00E6004D" w:rsidRPr="00AB5BA3" w:rsidRDefault="00E6004D" w:rsidP="00BF4184">
                <w:r w:rsidRPr="00AB5BA3">
                  <w:rPr>
                    <w:lang w:bidi="es-ES"/>
                  </w:rPr>
                  <w:t>Encabezado de columna</w:t>
                </w:r>
              </w:p>
            </w:tc>
          </w:sdtContent>
        </w:sdt>
        <w:sdt>
          <w:sdtPr>
            <w:alias w:val="Encabezado de columna 4:"/>
            <w:tag w:val="Encabezado de columna 4:"/>
            <w:id w:val="-1292590422"/>
            <w:placeholder>
              <w:docPart w:val="84A268AF85834A328C42E24BF152E5CB"/>
            </w:placeholder>
            <w:temporary/>
            <w:showingPlcHdr/>
            <w15:appearance w15:val="hidden"/>
          </w:sdtPr>
          <w:sdtEndPr/>
          <w:sdtContent>
            <w:tc>
              <w:tcPr>
                <w:tcW w:w="1701" w:type="dxa"/>
              </w:tcPr>
              <w:p w14:paraId="30B9A178" w14:textId="77777777" w:rsidR="00E6004D" w:rsidRPr="00AB5BA3" w:rsidRDefault="00E6004D" w:rsidP="00BF4184">
                <w:r w:rsidRPr="00AB5BA3">
                  <w:rPr>
                    <w:lang w:bidi="es-ES"/>
                  </w:rPr>
                  <w:t>Encabezado de columna</w:t>
                </w:r>
              </w:p>
            </w:tc>
          </w:sdtContent>
        </w:sdt>
        <w:sdt>
          <w:sdtPr>
            <w:alias w:val="Encabezado de columna 5:"/>
            <w:tag w:val="Encabezado de columna 5:"/>
            <w:id w:val="-531649396"/>
            <w:placeholder>
              <w:docPart w:val="00DA38E099E54A838F38995818BD935A"/>
            </w:placeholder>
            <w:temporary/>
            <w:showingPlcHdr/>
            <w15:appearance w15:val="hidden"/>
          </w:sdtPr>
          <w:sdtEndPr/>
          <w:sdtContent>
            <w:tc>
              <w:tcPr>
                <w:tcW w:w="1796" w:type="dxa"/>
              </w:tcPr>
              <w:p w14:paraId="5C7451C2" w14:textId="77777777" w:rsidR="00E6004D" w:rsidRPr="00AB5BA3" w:rsidRDefault="00E6004D" w:rsidP="00BF4184">
                <w:r w:rsidRPr="00AB5BA3">
                  <w:rPr>
                    <w:lang w:bidi="es-ES"/>
                  </w:rPr>
                  <w:t>Encabezado de columna</w:t>
                </w:r>
              </w:p>
            </w:tc>
          </w:sdtContent>
        </w:sdt>
      </w:tr>
      <w:tr w:rsidR="00E6004D" w:rsidRPr="00AB5BA3" w14:paraId="2FDE1D34" w14:textId="77777777" w:rsidTr="00AB5BA3">
        <w:sdt>
          <w:sdtPr>
            <w:alias w:val="Encabezado de fila:"/>
            <w:tag w:val="Encabezado de fila:"/>
            <w:id w:val="-2069871036"/>
            <w:placeholder>
              <w:docPart w:val="D76A5B022A3B49749ABAFF943D2A44ED"/>
            </w:placeholder>
            <w:temporary/>
            <w:showingPlcHdr/>
            <w15:appearance w15:val="hidden"/>
          </w:sdtPr>
          <w:sdtEndPr/>
          <w:sdtContent>
            <w:tc>
              <w:tcPr>
                <w:tcW w:w="2127" w:type="dxa"/>
              </w:tcPr>
              <w:p w14:paraId="195C8003" w14:textId="77777777" w:rsidR="00E6004D" w:rsidRPr="00AB5BA3" w:rsidRDefault="00E6004D" w:rsidP="00BF4184">
                <w:r w:rsidRPr="00AB5BA3">
                  <w:rPr>
                    <w:lang w:bidi="es-ES"/>
                  </w:rPr>
                  <w:t>Encabezado de fila</w:t>
                </w:r>
              </w:p>
            </w:tc>
          </w:sdtContent>
        </w:sdt>
        <w:sdt>
          <w:sdtPr>
            <w:alias w:val="Datos de tabla:"/>
            <w:tag w:val="Datos de tabla:"/>
            <w:id w:val="-1626080037"/>
            <w:placeholder>
              <w:docPart w:val="4A079437C3184E2F99A7A5EF0B561AC6"/>
            </w:placeholder>
            <w:temporary/>
            <w:showingPlcHdr/>
            <w15:appearance w15:val="hidden"/>
          </w:sdtPr>
          <w:sdtEndPr/>
          <w:sdtContent>
            <w:tc>
              <w:tcPr>
                <w:tcW w:w="1701" w:type="dxa"/>
              </w:tcPr>
              <w:p w14:paraId="0CA7BDF2" w14:textId="77777777" w:rsidR="00E6004D" w:rsidRPr="00AB5BA3" w:rsidRDefault="00E6004D" w:rsidP="00BF4184">
                <w:r w:rsidRPr="00AB5BA3">
                  <w:rPr>
                    <w:lang w:bidi="es-ES"/>
                  </w:rPr>
                  <w:t>123</w:t>
                </w:r>
              </w:p>
            </w:tc>
          </w:sdtContent>
        </w:sdt>
        <w:sdt>
          <w:sdtPr>
            <w:alias w:val="Datos de tabla:"/>
            <w:tag w:val="Datos de tabla:"/>
            <w:id w:val="1326245292"/>
            <w:placeholder>
              <w:docPart w:val="FD7DBC2ED1FF46EAA791294128711063"/>
            </w:placeholder>
            <w:temporary/>
            <w:showingPlcHdr/>
            <w15:appearance w15:val="hidden"/>
          </w:sdtPr>
          <w:sdtEndPr/>
          <w:sdtContent>
            <w:tc>
              <w:tcPr>
                <w:tcW w:w="1701" w:type="dxa"/>
              </w:tcPr>
              <w:p w14:paraId="1A2EB200" w14:textId="77777777" w:rsidR="00E6004D" w:rsidRPr="00AB5BA3" w:rsidRDefault="00E6004D" w:rsidP="00BF4184">
                <w:r w:rsidRPr="00AB5BA3">
                  <w:rPr>
                    <w:lang w:bidi="es-ES"/>
                  </w:rPr>
                  <w:t>123</w:t>
                </w:r>
              </w:p>
            </w:tc>
          </w:sdtContent>
        </w:sdt>
        <w:sdt>
          <w:sdtPr>
            <w:alias w:val="Datos de tabla:"/>
            <w:tag w:val="Datos de tabla:"/>
            <w:id w:val="1701724"/>
            <w:placeholder>
              <w:docPart w:val="3EAE9284D9034E97909EFCA2878B3C19"/>
            </w:placeholder>
            <w:temporary/>
            <w:showingPlcHdr/>
            <w15:appearance w15:val="hidden"/>
          </w:sdtPr>
          <w:sdtEndPr/>
          <w:sdtContent>
            <w:tc>
              <w:tcPr>
                <w:tcW w:w="1701" w:type="dxa"/>
              </w:tcPr>
              <w:p w14:paraId="0C6F6F9D" w14:textId="77777777" w:rsidR="00E6004D" w:rsidRPr="00AB5BA3" w:rsidRDefault="00E6004D" w:rsidP="00BF4184">
                <w:r w:rsidRPr="00AB5BA3">
                  <w:rPr>
                    <w:lang w:bidi="es-ES"/>
                  </w:rPr>
                  <w:t>123</w:t>
                </w:r>
              </w:p>
            </w:tc>
          </w:sdtContent>
        </w:sdt>
        <w:sdt>
          <w:sdtPr>
            <w:alias w:val="Datos de tabla:"/>
            <w:tag w:val="Datos de tabla:"/>
            <w:id w:val="1607620690"/>
            <w:placeholder>
              <w:docPart w:val="834BA94BFBBC47EC84E75686CE8505B6"/>
            </w:placeholder>
            <w:temporary/>
            <w:showingPlcHdr/>
            <w15:appearance w15:val="hidden"/>
          </w:sdtPr>
          <w:sdtEndPr/>
          <w:sdtContent>
            <w:tc>
              <w:tcPr>
                <w:tcW w:w="1796" w:type="dxa"/>
              </w:tcPr>
              <w:p w14:paraId="2A1983B2" w14:textId="77777777" w:rsidR="00E6004D" w:rsidRPr="00AB5BA3" w:rsidRDefault="00E6004D" w:rsidP="00BF4184">
                <w:r w:rsidRPr="00AB5BA3">
                  <w:rPr>
                    <w:lang w:bidi="es-ES"/>
                  </w:rPr>
                  <w:t>123</w:t>
                </w:r>
              </w:p>
            </w:tc>
          </w:sdtContent>
        </w:sdt>
      </w:tr>
      <w:tr w:rsidR="00E6004D" w:rsidRPr="00AB5BA3" w14:paraId="077B096F" w14:textId="77777777" w:rsidTr="00AB5BA3">
        <w:sdt>
          <w:sdtPr>
            <w:alias w:val="Encabezado de fila:"/>
            <w:tag w:val="Encabezado de fila:"/>
            <w:id w:val="-631786698"/>
            <w:placeholder>
              <w:docPart w:val="80D41BD0D123433E9806A55F6DC834CF"/>
            </w:placeholder>
            <w:temporary/>
            <w:showingPlcHdr/>
            <w15:appearance w15:val="hidden"/>
          </w:sdtPr>
          <w:sdtEndPr/>
          <w:sdtContent>
            <w:tc>
              <w:tcPr>
                <w:tcW w:w="2127" w:type="dxa"/>
              </w:tcPr>
              <w:p w14:paraId="7713300D" w14:textId="77777777" w:rsidR="00E6004D" w:rsidRPr="00AB5BA3" w:rsidRDefault="00E6004D" w:rsidP="00BF4184">
                <w:r w:rsidRPr="00AB5BA3">
                  <w:rPr>
                    <w:lang w:bidi="es-ES"/>
                  </w:rPr>
                  <w:t>Encabezado de fila</w:t>
                </w:r>
              </w:p>
            </w:tc>
          </w:sdtContent>
        </w:sdt>
        <w:sdt>
          <w:sdtPr>
            <w:alias w:val="Datos de tabla:"/>
            <w:tag w:val="Datos de tabla:"/>
            <w:id w:val="-3589260"/>
            <w:placeholder>
              <w:docPart w:val="E640F2479DEC444FADBA25A6D8E4C431"/>
            </w:placeholder>
            <w:temporary/>
            <w:showingPlcHdr/>
            <w15:appearance w15:val="hidden"/>
          </w:sdtPr>
          <w:sdtEndPr/>
          <w:sdtContent>
            <w:tc>
              <w:tcPr>
                <w:tcW w:w="1701" w:type="dxa"/>
              </w:tcPr>
              <w:p w14:paraId="36274C99" w14:textId="77777777" w:rsidR="00E6004D" w:rsidRPr="00AB5BA3" w:rsidRDefault="00E6004D" w:rsidP="00BF4184">
                <w:r w:rsidRPr="00AB5BA3">
                  <w:rPr>
                    <w:lang w:bidi="es-ES"/>
                  </w:rPr>
                  <w:t>456</w:t>
                </w:r>
              </w:p>
            </w:tc>
          </w:sdtContent>
        </w:sdt>
        <w:sdt>
          <w:sdtPr>
            <w:alias w:val="Datos de tabla:"/>
            <w:tag w:val="Datos de tabla:"/>
            <w:id w:val="-982615618"/>
            <w:placeholder>
              <w:docPart w:val="507180A1CC174F62AA259396251B20BE"/>
            </w:placeholder>
            <w:temporary/>
            <w:showingPlcHdr/>
            <w15:appearance w15:val="hidden"/>
          </w:sdtPr>
          <w:sdtEndPr/>
          <w:sdtContent>
            <w:tc>
              <w:tcPr>
                <w:tcW w:w="1701" w:type="dxa"/>
              </w:tcPr>
              <w:p w14:paraId="1CB25663" w14:textId="77777777" w:rsidR="00E6004D" w:rsidRPr="00AB5BA3" w:rsidRDefault="00E6004D" w:rsidP="00BF4184">
                <w:r w:rsidRPr="00AB5BA3">
                  <w:rPr>
                    <w:lang w:bidi="es-ES"/>
                  </w:rPr>
                  <w:t>456</w:t>
                </w:r>
              </w:p>
            </w:tc>
          </w:sdtContent>
        </w:sdt>
        <w:sdt>
          <w:sdtPr>
            <w:alias w:val="Datos de tabla:"/>
            <w:tag w:val="Datos de tabla:"/>
            <w:id w:val="1459300509"/>
            <w:placeholder>
              <w:docPart w:val="0AC3C713999C421C87687F6039EFE43C"/>
            </w:placeholder>
            <w:temporary/>
            <w:showingPlcHdr/>
            <w15:appearance w15:val="hidden"/>
          </w:sdtPr>
          <w:sdtEndPr/>
          <w:sdtContent>
            <w:tc>
              <w:tcPr>
                <w:tcW w:w="1701" w:type="dxa"/>
              </w:tcPr>
              <w:p w14:paraId="00A8CE6A" w14:textId="77777777" w:rsidR="00E6004D" w:rsidRPr="00AB5BA3" w:rsidRDefault="00E6004D" w:rsidP="00BF4184">
                <w:r w:rsidRPr="00AB5BA3">
                  <w:rPr>
                    <w:lang w:bidi="es-ES"/>
                  </w:rPr>
                  <w:t>456</w:t>
                </w:r>
              </w:p>
            </w:tc>
          </w:sdtContent>
        </w:sdt>
        <w:sdt>
          <w:sdtPr>
            <w:alias w:val="Datos de tabla:"/>
            <w:tag w:val="Datos de tabla:"/>
            <w:id w:val="1069851301"/>
            <w:placeholder>
              <w:docPart w:val="FD09DCE3DFD946A69FAD626206F17B5A"/>
            </w:placeholder>
            <w:temporary/>
            <w:showingPlcHdr/>
            <w15:appearance w15:val="hidden"/>
          </w:sdtPr>
          <w:sdtEndPr/>
          <w:sdtContent>
            <w:tc>
              <w:tcPr>
                <w:tcW w:w="1796" w:type="dxa"/>
              </w:tcPr>
              <w:p w14:paraId="67035FB1" w14:textId="77777777" w:rsidR="00E6004D" w:rsidRPr="00AB5BA3" w:rsidRDefault="00E6004D" w:rsidP="00BF4184">
                <w:r w:rsidRPr="00AB5BA3">
                  <w:rPr>
                    <w:lang w:bidi="es-ES"/>
                  </w:rPr>
                  <w:t>456</w:t>
                </w:r>
              </w:p>
            </w:tc>
          </w:sdtContent>
        </w:sdt>
      </w:tr>
      <w:tr w:rsidR="00E6004D" w:rsidRPr="00AB5BA3" w14:paraId="649E025F" w14:textId="77777777" w:rsidTr="00AB5BA3">
        <w:sdt>
          <w:sdtPr>
            <w:alias w:val="Encabezado de fila:"/>
            <w:tag w:val="Encabezado de fila:"/>
            <w:id w:val="2007858907"/>
            <w:placeholder>
              <w:docPart w:val="AB6D2B373BFF4FE792C4CD8B0CBF19AC"/>
            </w:placeholder>
            <w:temporary/>
            <w:showingPlcHdr/>
            <w15:appearance w15:val="hidden"/>
          </w:sdtPr>
          <w:sdtEndPr/>
          <w:sdtContent>
            <w:tc>
              <w:tcPr>
                <w:tcW w:w="2127" w:type="dxa"/>
              </w:tcPr>
              <w:p w14:paraId="16259722" w14:textId="77777777" w:rsidR="00E6004D" w:rsidRPr="00AB5BA3" w:rsidRDefault="00E6004D" w:rsidP="00BF4184">
                <w:r w:rsidRPr="00AB5BA3">
                  <w:rPr>
                    <w:lang w:bidi="es-ES"/>
                  </w:rPr>
                  <w:t>Encabezado de fila</w:t>
                </w:r>
              </w:p>
            </w:tc>
          </w:sdtContent>
        </w:sdt>
        <w:sdt>
          <w:sdtPr>
            <w:alias w:val="Datos de tabla:"/>
            <w:tag w:val="Datos de tabla:"/>
            <w:id w:val="143091368"/>
            <w:placeholder>
              <w:docPart w:val="EF5A007F11824861B87098CF581C8635"/>
            </w:placeholder>
            <w:temporary/>
            <w:showingPlcHdr/>
            <w15:appearance w15:val="hidden"/>
          </w:sdtPr>
          <w:sdtEndPr/>
          <w:sdtContent>
            <w:tc>
              <w:tcPr>
                <w:tcW w:w="1701" w:type="dxa"/>
              </w:tcPr>
              <w:p w14:paraId="3B23A27B" w14:textId="77777777" w:rsidR="00E6004D" w:rsidRPr="00AB5BA3" w:rsidRDefault="00E6004D" w:rsidP="00BF4184">
                <w:r w:rsidRPr="00AB5BA3">
                  <w:rPr>
                    <w:lang w:bidi="es-ES"/>
                  </w:rPr>
                  <w:t>789</w:t>
                </w:r>
              </w:p>
            </w:tc>
          </w:sdtContent>
        </w:sdt>
        <w:sdt>
          <w:sdtPr>
            <w:alias w:val="Datos de tabla:"/>
            <w:tag w:val="Datos de tabla:"/>
            <w:id w:val="-961350932"/>
            <w:placeholder>
              <w:docPart w:val="E9EDA1F905C44C2185AB1C295B5DCFCE"/>
            </w:placeholder>
            <w:temporary/>
            <w:showingPlcHdr/>
            <w15:appearance w15:val="hidden"/>
          </w:sdtPr>
          <w:sdtEndPr/>
          <w:sdtContent>
            <w:tc>
              <w:tcPr>
                <w:tcW w:w="1701" w:type="dxa"/>
              </w:tcPr>
              <w:p w14:paraId="611D2C30" w14:textId="77777777" w:rsidR="00E6004D" w:rsidRPr="00AB5BA3" w:rsidRDefault="00E6004D" w:rsidP="00BF4184">
                <w:r w:rsidRPr="00AB5BA3">
                  <w:rPr>
                    <w:lang w:bidi="es-ES"/>
                  </w:rPr>
                  <w:t>789</w:t>
                </w:r>
              </w:p>
            </w:tc>
          </w:sdtContent>
        </w:sdt>
        <w:sdt>
          <w:sdtPr>
            <w:alias w:val="Datos de tabla:"/>
            <w:tag w:val="Datos de tabla:"/>
            <w:id w:val="-2023539032"/>
            <w:placeholder>
              <w:docPart w:val="582876CA6D834CE299C1D08E341ECFEE"/>
            </w:placeholder>
            <w:temporary/>
            <w:showingPlcHdr/>
            <w15:appearance w15:val="hidden"/>
          </w:sdtPr>
          <w:sdtEndPr/>
          <w:sdtContent>
            <w:tc>
              <w:tcPr>
                <w:tcW w:w="1701" w:type="dxa"/>
              </w:tcPr>
              <w:p w14:paraId="37350FAB" w14:textId="77777777" w:rsidR="00E6004D" w:rsidRPr="00AB5BA3" w:rsidRDefault="00E6004D" w:rsidP="00BF4184">
                <w:r w:rsidRPr="00AB5BA3">
                  <w:rPr>
                    <w:lang w:bidi="es-ES"/>
                  </w:rPr>
                  <w:t>789</w:t>
                </w:r>
              </w:p>
            </w:tc>
          </w:sdtContent>
        </w:sdt>
        <w:sdt>
          <w:sdtPr>
            <w:alias w:val="Datos de tabla:"/>
            <w:tag w:val="Datos de tabla:"/>
            <w:id w:val="-1358728049"/>
            <w:placeholder>
              <w:docPart w:val="C6DBAFB293E6451A8EE68FFD54D37BDA"/>
            </w:placeholder>
            <w:temporary/>
            <w:showingPlcHdr/>
            <w15:appearance w15:val="hidden"/>
          </w:sdtPr>
          <w:sdtEndPr/>
          <w:sdtContent>
            <w:tc>
              <w:tcPr>
                <w:tcW w:w="1796" w:type="dxa"/>
              </w:tcPr>
              <w:p w14:paraId="09A6F1FC" w14:textId="77777777" w:rsidR="00E6004D" w:rsidRPr="00AB5BA3" w:rsidRDefault="00E6004D" w:rsidP="00BF4184">
                <w:r w:rsidRPr="00AB5BA3">
                  <w:rPr>
                    <w:lang w:bidi="es-ES"/>
                  </w:rPr>
                  <w:t>789</w:t>
                </w:r>
              </w:p>
            </w:tc>
          </w:sdtContent>
        </w:sdt>
      </w:tr>
      <w:tr w:rsidR="00E6004D" w:rsidRPr="00AB5BA3" w14:paraId="2DDBC96F" w14:textId="77777777" w:rsidTr="00AB5BA3">
        <w:sdt>
          <w:sdtPr>
            <w:alias w:val="Encabezado de fila:"/>
            <w:tag w:val="Encabezado de fila:"/>
            <w:id w:val="-1816319134"/>
            <w:placeholder>
              <w:docPart w:val="79DC0C3152DC495BB19E2E96B29E95BB"/>
            </w:placeholder>
            <w:temporary/>
            <w:showingPlcHdr/>
            <w15:appearance w15:val="hidden"/>
          </w:sdtPr>
          <w:sdtEndPr/>
          <w:sdtContent>
            <w:tc>
              <w:tcPr>
                <w:tcW w:w="2127" w:type="dxa"/>
              </w:tcPr>
              <w:p w14:paraId="1CCDEEB3" w14:textId="77777777" w:rsidR="00E6004D" w:rsidRPr="00AB5BA3" w:rsidRDefault="00E6004D" w:rsidP="00BF4184">
                <w:r w:rsidRPr="00AB5BA3">
                  <w:rPr>
                    <w:lang w:bidi="es-ES"/>
                  </w:rPr>
                  <w:t>Encabezado de fila</w:t>
                </w:r>
              </w:p>
            </w:tc>
          </w:sdtContent>
        </w:sdt>
        <w:sdt>
          <w:sdtPr>
            <w:alias w:val="Datos de tabla:"/>
            <w:tag w:val="Datos de tabla:"/>
            <w:id w:val="-1126006529"/>
            <w:placeholder>
              <w:docPart w:val="C79E838CED63497D8AC261ACA1276527"/>
            </w:placeholder>
            <w:temporary/>
            <w:showingPlcHdr/>
            <w15:appearance w15:val="hidden"/>
          </w:sdtPr>
          <w:sdtEndPr/>
          <w:sdtContent>
            <w:tc>
              <w:tcPr>
                <w:tcW w:w="1701" w:type="dxa"/>
              </w:tcPr>
              <w:p w14:paraId="234B09FE" w14:textId="77777777" w:rsidR="00E6004D" w:rsidRPr="00AB5BA3" w:rsidRDefault="00E6004D" w:rsidP="00BF4184">
                <w:r w:rsidRPr="00AB5BA3">
                  <w:rPr>
                    <w:lang w:bidi="es-ES"/>
                  </w:rPr>
                  <w:t>123</w:t>
                </w:r>
              </w:p>
            </w:tc>
          </w:sdtContent>
        </w:sdt>
        <w:sdt>
          <w:sdtPr>
            <w:alias w:val="Datos de tabla:"/>
            <w:tag w:val="Datos de tabla:"/>
            <w:id w:val="-1664535047"/>
            <w:placeholder>
              <w:docPart w:val="E1D327750AC84C088A171FC986E3CC10"/>
            </w:placeholder>
            <w:temporary/>
            <w:showingPlcHdr/>
            <w15:appearance w15:val="hidden"/>
          </w:sdtPr>
          <w:sdtEndPr/>
          <w:sdtContent>
            <w:tc>
              <w:tcPr>
                <w:tcW w:w="1701" w:type="dxa"/>
              </w:tcPr>
              <w:p w14:paraId="10CB1B42" w14:textId="77777777" w:rsidR="00E6004D" w:rsidRPr="00AB5BA3" w:rsidRDefault="00E6004D" w:rsidP="00BF4184">
                <w:r w:rsidRPr="00AB5BA3">
                  <w:rPr>
                    <w:lang w:bidi="es-ES"/>
                  </w:rPr>
                  <w:t>123</w:t>
                </w:r>
              </w:p>
            </w:tc>
          </w:sdtContent>
        </w:sdt>
        <w:sdt>
          <w:sdtPr>
            <w:alias w:val="Datos de tabla:"/>
            <w:tag w:val="Datos de tabla:"/>
            <w:id w:val="793413143"/>
            <w:placeholder>
              <w:docPart w:val="711996A0043A4ED4B28C628D751A21B6"/>
            </w:placeholder>
            <w:temporary/>
            <w:showingPlcHdr/>
            <w15:appearance w15:val="hidden"/>
          </w:sdtPr>
          <w:sdtEndPr/>
          <w:sdtContent>
            <w:tc>
              <w:tcPr>
                <w:tcW w:w="1701" w:type="dxa"/>
              </w:tcPr>
              <w:p w14:paraId="5AE17F7A" w14:textId="77777777" w:rsidR="00E6004D" w:rsidRPr="00AB5BA3" w:rsidRDefault="00E6004D" w:rsidP="00BF4184">
                <w:r w:rsidRPr="00AB5BA3">
                  <w:rPr>
                    <w:lang w:bidi="es-ES"/>
                  </w:rPr>
                  <w:t>123</w:t>
                </w:r>
              </w:p>
            </w:tc>
          </w:sdtContent>
        </w:sdt>
        <w:sdt>
          <w:sdtPr>
            <w:alias w:val="Datos de tabla:"/>
            <w:tag w:val="Datos de tabla:"/>
            <w:id w:val="-705955148"/>
            <w:placeholder>
              <w:docPart w:val="D7C29DFE58F34AE3AF4EA73739AFBD80"/>
            </w:placeholder>
            <w:temporary/>
            <w:showingPlcHdr/>
            <w15:appearance w15:val="hidden"/>
          </w:sdtPr>
          <w:sdtEndPr/>
          <w:sdtContent>
            <w:tc>
              <w:tcPr>
                <w:tcW w:w="1796" w:type="dxa"/>
              </w:tcPr>
              <w:p w14:paraId="17E4569F" w14:textId="77777777" w:rsidR="00E6004D" w:rsidRPr="00AB5BA3" w:rsidRDefault="00E6004D" w:rsidP="00BF4184">
                <w:r w:rsidRPr="00AB5BA3">
                  <w:rPr>
                    <w:lang w:bidi="es-ES"/>
                  </w:rPr>
                  <w:t>123</w:t>
                </w:r>
              </w:p>
            </w:tc>
          </w:sdtContent>
        </w:sdt>
      </w:tr>
      <w:tr w:rsidR="00E6004D" w:rsidRPr="00AB5BA3" w14:paraId="37C5E401" w14:textId="77777777" w:rsidTr="00AB5BA3">
        <w:sdt>
          <w:sdtPr>
            <w:alias w:val="Encabezado de fila:"/>
            <w:tag w:val="Encabezado de fila:"/>
            <w:id w:val="1343273948"/>
            <w:placeholder>
              <w:docPart w:val="D57E710C785A480E8AD422BAB69401A6"/>
            </w:placeholder>
            <w:temporary/>
            <w:showingPlcHdr/>
            <w15:appearance w15:val="hidden"/>
          </w:sdtPr>
          <w:sdtEndPr/>
          <w:sdtContent>
            <w:tc>
              <w:tcPr>
                <w:tcW w:w="2127" w:type="dxa"/>
              </w:tcPr>
              <w:p w14:paraId="63CB7F96" w14:textId="77777777" w:rsidR="00E6004D" w:rsidRPr="00AB5BA3" w:rsidRDefault="00E6004D" w:rsidP="00BF4184">
                <w:r w:rsidRPr="00AB5BA3">
                  <w:rPr>
                    <w:lang w:bidi="es-ES"/>
                  </w:rPr>
                  <w:t>Encabezado de fila</w:t>
                </w:r>
              </w:p>
            </w:tc>
          </w:sdtContent>
        </w:sdt>
        <w:sdt>
          <w:sdtPr>
            <w:alias w:val="Datos de tabla:"/>
            <w:tag w:val="Datos de tabla:"/>
            <w:id w:val="1340502274"/>
            <w:placeholder>
              <w:docPart w:val="BFC87EF182A74D2ABF8AF9461FCCE2D3"/>
            </w:placeholder>
            <w:temporary/>
            <w:showingPlcHdr/>
            <w15:appearance w15:val="hidden"/>
          </w:sdtPr>
          <w:sdtEndPr/>
          <w:sdtContent>
            <w:tc>
              <w:tcPr>
                <w:tcW w:w="1701" w:type="dxa"/>
              </w:tcPr>
              <w:p w14:paraId="10EA9CA6" w14:textId="77777777" w:rsidR="00E6004D" w:rsidRPr="00AB5BA3" w:rsidRDefault="00E6004D" w:rsidP="00BF4184">
                <w:r w:rsidRPr="00AB5BA3">
                  <w:rPr>
                    <w:lang w:bidi="es-ES"/>
                  </w:rPr>
                  <w:t>456</w:t>
                </w:r>
              </w:p>
            </w:tc>
          </w:sdtContent>
        </w:sdt>
        <w:sdt>
          <w:sdtPr>
            <w:alias w:val="Datos de tabla:"/>
            <w:tag w:val="Datos de tabla:"/>
            <w:id w:val="1123895777"/>
            <w:placeholder>
              <w:docPart w:val="F9E85D511BD74876937BB249518C1640"/>
            </w:placeholder>
            <w:temporary/>
            <w:showingPlcHdr/>
            <w15:appearance w15:val="hidden"/>
          </w:sdtPr>
          <w:sdtEndPr/>
          <w:sdtContent>
            <w:tc>
              <w:tcPr>
                <w:tcW w:w="1701" w:type="dxa"/>
              </w:tcPr>
              <w:p w14:paraId="13884926" w14:textId="77777777" w:rsidR="00E6004D" w:rsidRPr="00AB5BA3" w:rsidRDefault="00E6004D" w:rsidP="00BF4184">
                <w:r w:rsidRPr="00AB5BA3">
                  <w:rPr>
                    <w:lang w:bidi="es-ES"/>
                  </w:rPr>
                  <w:t>456</w:t>
                </w:r>
              </w:p>
            </w:tc>
          </w:sdtContent>
        </w:sdt>
        <w:sdt>
          <w:sdtPr>
            <w:alias w:val="Datos de tabla:"/>
            <w:tag w:val="Datos de tabla:"/>
            <w:id w:val="-1354022435"/>
            <w:placeholder>
              <w:docPart w:val="A455F8F1836F4F94907146A619CD331A"/>
            </w:placeholder>
            <w:temporary/>
            <w:showingPlcHdr/>
            <w15:appearance w15:val="hidden"/>
          </w:sdtPr>
          <w:sdtEndPr/>
          <w:sdtContent>
            <w:tc>
              <w:tcPr>
                <w:tcW w:w="1701" w:type="dxa"/>
              </w:tcPr>
              <w:p w14:paraId="6E6AFD29" w14:textId="77777777" w:rsidR="00E6004D" w:rsidRPr="00AB5BA3" w:rsidRDefault="00E6004D" w:rsidP="00BF4184">
                <w:r w:rsidRPr="00AB5BA3">
                  <w:rPr>
                    <w:lang w:bidi="es-ES"/>
                  </w:rPr>
                  <w:t>456</w:t>
                </w:r>
              </w:p>
            </w:tc>
          </w:sdtContent>
        </w:sdt>
        <w:sdt>
          <w:sdtPr>
            <w:alias w:val="Datos de tabla:"/>
            <w:tag w:val="Datos de tabla:"/>
            <w:id w:val="1583876576"/>
            <w:placeholder>
              <w:docPart w:val="F063E17A000D4C54B0AE7DEEB23E621B"/>
            </w:placeholder>
            <w:temporary/>
            <w:showingPlcHdr/>
            <w15:appearance w15:val="hidden"/>
          </w:sdtPr>
          <w:sdtEndPr/>
          <w:sdtContent>
            <w:tc>
              <w:tcPr>
                <w:tcW w:w="1796" w:type="dxa"/>
              </w:tcPr>
              <w:p w14:paraId="197EFD3E" w14:textId="77777777" w:rsidR="00E6004D" w:rsidRPr="00AB5BA3" w:rsidRDefault="00E6004D" w:rsidP="00BF4184">
                <w:r w:rsidRPr="00AB5BA3">
                  <w:rPr>
                    <w:lang w:bidi="es-ES"/>
                  </w:rPr>
                  <w:t>456</w:t>
                </w:r>
              </w:p>
            </w:tc>
          </w:sdtContent>
        </w:sdt>
      </w:tr>
      <w:tr w:rsidR="00E6004D" w:rsidRPr="00AB5BA3" w14:paraId="31989112" w14:textId="77777777" w:rsidTr="00AB5BA3">
        <w:sdt>
          <w:sdtPr>
            <w:alias w:val="Encabezado de fila:"/>
            <w:tag w:val="Encabezado de fila:"/>
            <w:id w:val="-1439600689"/>
            <w:placeholder>
              <w:docPart w:val="BE792BDF4ED44AEAAE4E0EC0C7006BB0"/>
            </w:placeholder>
            <w:temporary/>
            <w:showingPlcHdr/>
            <w15:appearance w15:val="hidden"/>
          </w:sdtPr>
          <w:sdtEndPr/>
          <w:sdtContent>
            <w:tc>
              <w:tcPr>
                <w:tcW w:w="2127" w:type="dxa"/>
              </w:tcPr>
              <w:p w14:paraId="3DC8C1D8" w14:textId="77777777" w:rsidR="00E6004D" w:rsidRPr="00AB5BA3" w:rsidRDefault="00E6004D" w:rsidP="00BF4184">
                <w:r w:rsidRPr="00AB5BA3">
                  <w:rPr>
                    <w:lang w:bidi="es-ES"/>
                  </w:rPr>
                  <w:t>Encabezado de fila</w:t>
                </w:r>
              </w:p>
            </w:tc>
          </w:sdtContent>
        </w:sdt>
        <w:sdt>
          <w:sdtPr>
            <w:alias w:val="Datos de tabla:"/>
            <w:tag w:val="Datos de tabla:"/>
            <w:id w:val="-1490947208"/>
            <w:placeholder>
              <w:docPart w:val="96ABCDB326DC4862B7AB28730CF63475"/>
            </w:placeholder>
            <w:temporary/>
            <w:showingPlcHdr/>
            <w15:appearance w15:val="hidden"/>
          </w:sdtPr>
          <w:sdtEndPr/>
          <w:sdtContent>
            <w:tc>
              <w:tcPr>
                <w:tcW w:w="1701" w:type="dxa"/>
              </w:tcPr>
              <w:p w14:paraId="59C1603F" w14:textId="77777777" w:rsidR="00E6004D" w:rsidRPr="00AB5BA3" w:rsidRDefault="00E6004D" w:rsidP="00BF4184">
                <w:r w:rsidRPr="00AB5BA3">
                  <w:rPr>
                    <w:lang w:bidi="es-ES"/>
                  </w:rPr>
                  <w:t>789</w:t>
                </w:r>
              </w:p>
            </w:tc>
          </w:sdtContent>
        </w:sdt>
        <w:sdt>
          <w:sdtPr>
            <w:alias w:val="Datos de tabla:"/>
            <w:tag w:val="Datos de tabla:"/>
            <w:id w:val="-470683202"/>
            <w:placeholder>
              <w:docPart w:val="20C33F87727B4585A5423282C8A399DF"/>
            </w:placeholder>
            <w:temporary/>
            <w:showingPlcHdr/>
            <w15:appearance w15:val="hidden"/>
          </w:sdtPr>
          <w:sdtEndPr/>
          <w:sdtContent>
            <w:tc>
              <w:tcPr>
                <w:tcW w:w="1701" w:type="dxa"/>
              </w:tcPr>
              <w:p w14:paraId="6A96367D" w14:textId="77777777" w:rsidR="00E6004D" w:rsidRPr="00AB5BA3" w:rsidRDefault="00E6004D" w:rsidP="00BF4184">
                <w:r w:rsidRPr="00AB5BA3">
                  <w:rPr>
                    <w:lang w:bidi="es-ES"/>
                  </w:rPr>
                  <w:t>789</w:t>
                </w:r>
              </w:p>
            </w:tc>
          </w:sdtContent>
        </w:sdt>
        <w:sdt>
          <w:sdtPr>
            <w:alias w:val="Datos de tabla:"/>
            <w:tag w:val="Datos de tabla:"/>
            <w:id w:val="1440877877"/>
            <w:placeholder>
              <w:docPart w:val="77A8BBC7914F467AB1E1BCB03445B82D"/>
            </w:placeholder>
            <w:temporary/>
            <w:showingPlcHdr/>
            <w15:appearance w15:val="hidden"/>
          </w:sdtPr>
          <w:sdtEndPr/>
          <w:sdtContent>
            <w:tc>
              <w:tcPr>
                <w:tcW w:w="1701" w:type="dxa"/>
              </w:tcPr>
              <w:p w14:paraId="1FB53EF1" w14:textId="77777777" w:rsidR="00E6004D" w:rsidRPr="00AB5BA3" w:rsidRDefault="00E6004D" w:rsidP="00BF4184">
                <w:r w:rsidRPr="00AB5BA3">
                  <w:rPr>
                    <w:lang w:bidi="es-ES"/>
                  </w:rPr>
                  <w:t>789</w:t>
                </w:r>
              </w:p>
            </w:tc>
          </w:sdtContent>
        </w:sdt>
        <w:sdt>
          <w:sdtPr>
            <w:alias w:val="Datos de tabla:"/>
            <w:tag w:val="Datos de tabla:"/>
            <w:id w:val="695431633"/>
            <w:placeholder>
              <w:docPart w:val="C800FFA22628455384F39FD483B9F7DE"/>
            </w:placeholder>
            <w:temporary/>
            <w:showingPlcHdr/>
            <w15:appearance w15:val="hidden"/>
          </w:sdtPr>
          <w:sdtEndPr/>
          <w:sdtContent>
            <w:tc>
              <w:tcPr>
                <w:tcW w:w="1796" w:type="dxa"/>
              </w:tcPr>
              <w:p w14:paraId="073C5BC0" w14:textId="77777777" w:rsidR="00E6004D" w:rsidRPr="00AB5BA3" w:rsidRDefault="00E6004D" w:rsidP="00BF4184">
                <w:r w:rsidRPr="00AB5BA3">
                  <w:rPr>
                    <w:lang w:bidi="es-ES"/>
                  </w:rPr>
                  <w:t>789</w:t>
                </w:r>
              </w:p>
            </w:tc>
          </w:sdtContent>
        </w:sdt>
      </w:tr>
    </w:tbl>
    <w:p w14:paraId="45021B7B" w14:textId="77777777" w:rsidR="00E81978" w:rsidRPr="00AB5BA3" w:rsidRDefault="005D3A03">
      <w:pPr>
        <w:pStyle w:val="Tablailustracin"/>
      </w:pPr>
      <w:r w:rsidRPr="00AB5BA3">
        <w:rPr>
          <w:rStyle w:val="nfasis"/>
          <w:lang w:bidi="es-ES"/>
        </w:rPr>
        <w:t>Nota</w:t>
      </w:r>
      <w:r w:rsidRPr="00AB5BA3">
        <w:rPr>
          <w:lang w:bidi="es-ES"/>
        </w:rPr>
        <w:t xml:space="preserve">: </w:t>
      </w:r>
      <w:sdt>
        <w:sdtPr>
          <w:alias w:val="Texto de nota de tabla:"/>
          <w:tag w:val="Texto de nota de tabla:"/>
          <w:id w:val="668988805"/>
          <w:placeholder>
            <w:docPart w:val="89DF22EF4871435FA2F2D4291034C9C9"/>
          </w:placeholder>
          <w:temporary/>
          <w:showingPlcHdr/>
          <w15:appearance w15:val="hidden"/>
        </w:sdtPr>
        <w:sdtEndPr/>
        <w:sdtContent>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sdtContent>
      </w:sdt>
    </w:p>
    <w:sdt>
      <w:sdtPr>
        <w:alias w:val="Título de ilustraciones:"/>
        <w:tag w:val="Título de ilustraciones:"/>
        <w:id w:val="-2071720289"/>
        <w:placeholder>
          <w:docPart w:val="EFDFB348A9D1403693227DA57787966B"/>
        </w:placeholder>
        <w:temporary/>
        <w:showingPlcHdr/>
        <w15:appearance w15:val="hidden"/>
      </w:sdtPr>
      <w:sdtEndPr/>
      <w:sdtContent>
        <w:p w14:paraId="7CE52382" w14:textId="77777777" w:rsidR="00E81978" w:rsidRPr="00AB5BA3" w:rsidRDefault="005D3A03">
          <w:pPr>
            <w:pStyle w:val="Ttulodeseccin"/>
          </w:pPr>
          <w:r w:rsidRPr="00AB5BA3">
            <w:rPr>
              <w:lang w:bidi="es-ES"/>
            </w:rPr>
            <w:t>Título de ilustraciones:</w:t>
          </w:r>
        </w:p>
      </w:sdtContent>
    </w:sdt>
    <w:p w14:paraId="7D902CA8" w14:textId="77777777" w:rsidR="00E81978" w:rsidRPr="00AB5BA3" w:rsidRDefault="005D3A03">
      <w:pPr>
        <w:pStyle w:val="Sinespaciado"/>
      </w:pPr>
      <w:r w:rsidRPr="00AB5BA3">
        <w:rPr>
          <w:noProof/>
          <w:lang w:bidi="es-ES"/>
        </w:rPr>
        <w:drawing>
          <wp:inline distT="0" distB="0" distL="0" distR="0" wp14:anchorId="08A9BBCB" wp14:editId="7295FF88">
            <wp:extent cx="5734050" cy="3200400"/>
            <wp:effectExtent l="0" t="0" r="0"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0E21BE" w14:textId="77777777" w:rsidR="00E81978" w:rsidRPr="00AB5BA3" w:rsidRDefault="005D3A03">
      <w:pPr>
        <w:pStyle w:val="Tablailustracin"/>
      </w:pPr>
      <w:r w:rsidRPr="00AB5BA3">
        <w:rPr>
          <w:rStyle w:val="nfasis"/>
          <w:lang w:bidi="es-ES"/>
        </w:rPr>
        <w:t>Ilustración 1</w:t>
      </w:r>
      <w:r w:rsidRPr="00AB5BA3">
        <w:rPr>
          <w:lang w:bidi="es-ES"/>
        </w:rPr>
        <w:t xml:space="preserve">. </w:t>
      </w:r>
      <w:sdt>
        <w:sdtPr>
          <w:alias w:val="Texto de ilustración 1:"/>
          <w:tag w:val="Texto de ilustración 1:"/>
          <w:id w:val="1420302148"/>
          <w:placeholder>
            <w:docPart w:val="133B811F34E84F3BAB42F937DC284C24"/>
          </w:placeholder>
          <w:temporary/>
          <w:showingPlcHdr/>
          <w15:appearance w15:val="hidden"/>
          <w:text/>
        </w:sdtPr>
        <w:sdtEndPr/>
        <w:sdtContent>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sdtContent>
      </w:sdt>
    </w:p>
    <w:p w14:paraId="7C314179" w14:textId="77777777" w:rsidR="00E81978" w:rsidRPr="00AB5BA3" w:rsidRDefault="005D3A03">
      <w:pPr>
        <w:pStyle w:val="Tablailustracin"/>
      </w:pPr>
      <w:r w:rsidRPr="00AB5BA3">
        <w:rPr>
          <w:lang w:bidi="es-ES"/>
        </w:rPr>
        <w:t xml:space="preserve">Para obtener más información sobre todos los elementos del formato de estilo APA, vea el </w:t>
      </w:r>
      <w:r w:rsidRPr="00AB5BA3">
        <w:rPr>
          <w:rStyle w:val="nfasis"/>
          <w:lang w:bidi="es-ES"/>
        </w:rPr>
        <w:t>Manual de estilo de la APA, 6.ª edición</w:t>
      </w:r>
      <w:r w:rsidRPr="00AB5BA3">
        <w:rPr>
          <w:lang w:bidi="es-ES"/>
        </w:rPr>
        <w:t>.</w:t>
      </w:r>
    </w:p>
    <w:sectPr w:rsidR="00E81978" w:rsidRPr="00AB5BA3" w:rsidSect="001839C2">
      <w:headerReference w:type="default" r:id="rId11"/>
      <w:headerReference w:type="first" r:id="rId12"/>
      <w:footnotePr>
        <w:pos w:val="beneathText"/>
      </w:footnotePr>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79C7" w14:textId="77777777" w:rsidR="00260657" w:rsidRDefault="00260657">
      <w:pPr>
        <w:spacing w:line="240" w:lineRule="auto"/>
      </w:pPr>
      <w:r>
        <w:separator/>
      </w:r>
    </w:p>
    <w:p w14:paraId="16869273" w14:textId="77777777" w:rsidR="00260657" w:rsidRDefault="00260657"/>
  </w:endnote>
  <w:endnote w:type="continuationSeparator" w:id="0">
    <w:p w14:paraId="5EF417FF" w14:textId="77777777" w:rsidR="00260657" w:rsidRDefault="00260657">
      <w:pPr>
        <w:spacing w:line="240" w:lineRule="auto"/>
      </w:pPr>
      <w:r>
        <w:continuationSeparator/>
      </w:r>
    </w:p>
    <w:p w14:paraId="55498985" w14:textId="77777777" w:rsidR="00260657" w:rsidRDefault="00260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EE6B" w14:textId="77777777" w:rsidR="00260657" w:rsidRDefault="00260657">
      <w:pPr>
        <w:spacing w:line="240" w:lineRule="auto"/>
      </w:pPr>
      <w:r>
        <w:separator/>
      </w:r>
    </w:p>
    <w:p w14:paraId="3824751C" w14:textId="77777777" w:rsidR="00260657" w:rsidRDefault="00260657"/>
  </w:footnote>
  <w:footnote w:type="continuationSeparator" w:id="0">
    <w:p w14:paraId="3FEB1613" w14:textId="77777777" w:rsidR="00260657" w:rsidRDefault="00260657">
      <w:pPr>
        <w:spacing w:line="240" w:lineRule="auto"/>
      </w:pPr>
      <w:r>
        <w:continuationSeparator/>
      </w:r>
    </w:p>
    <w:p w14:paraId="38BAB7C9" w14:textId="77777777" w:rsidR="00260657" w:rsidRDefault="002606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B6FD" w14:textId="4FC542CF" w:rsidR="00E81978" w:rsidRDefault="00260657">
    <w:pPr>
      <w:pStyle w:val="Encabezado"/>
    </w:pPr>
    <w:sdt>
      <w:sdtPr>
        <w:rPr>
          <w:rStyle w:val="Textoennegrita"/>
        </w:rPr>
        <w:alias w:val="Encabezado"/>
        <w:tag w:val=""/>
        <w:id w:val="12739865"/>
        <w:placeholder>
          <w:docPart w:val="EFDFB348A9D1403693227DA57787966B"/>
        </w:placeholde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52DBC">
          <w:rPr>
            <w:rStyle w:val="Textoennegrita"/>
          </w:rPr>
          <w:t>Manual de usuario – en construccion</w:t>
        </w:r>
      </w:sdtContent>
    </w:sdt>
    <w:r w:rsidR="005D3A03">
      <w:rPr>
        <w:rStyle w:val="Textoennegrita"/>
        <w:lang w:bidi="es-ES"/>
      </w:rPr>
      <w:ptab w:relativeTo="margin" w:alignment="right" w:leader="none"/>
    </w:r>
    <w:r w:rsidR="005D3A03">
      <w:rPr>
        <w:rStyle w:val="Textoennegrita"/>
        <w:lang w:bidi="es-ES"/>
      </w:rPr>
      <w:fldChar w:fldCharType="begin"/>
    </w:r>
    <w:r w:rsidR="005D3A03">
      <w:rPr>
        <w:rStyle w:val="Textoennegrita"/>
        <w:lang w:bidi="es-ES"/>
      </w:rPr>
      <w:instrText xml:space="preserve"> PAGE   \* MERGEFORMAT </w:instrText>
    </w:r>
    <w:r w:rsidR="005D3A03">
      <w:rPr>
        <w:rStyle w:val="Textoennegrita"/>
        <w:lang w:bidi="es-ES"/>
      </w:rPr>
      <w:fldChar w:fldCharType="separate"/>
    </w:r>
    <w:r w:rsidR="000D3F41">
      <w:rPr>
        <w:rStyle w:val="Textoennegrita"/>
        <w:noProof/>
        <w:lang w:bidi="es-ES"/>
      </w:rPr>
      <w:t>8</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493B" w14:textId="668B06B5" w:rsidR="00E81978" w:rsidRDefault="005D3A03" w:rsidP="00352DBC">
    <w:pPr>
      <w:pStyle w:val="Encabezado"/>
      <w:jc w:val="center"/>
      <w:rPr>
        <w:rStyle w:val="Textoennegrita"/>
      </w:rPr>
    </w:pPr>
    <w:r>
      <w:rPr>
        <w:lang w:bidi="es-ES"/>
      </w:rPr>
      <w:t xml:space="preserve">Encabezado: </w:t>
    </w:r>
    <w:sdt>
      <w:sdtPr>
        <w:rPr>
          <w:rStyle w:val="Textoennegrita"/>
        </w:rPr>
        <w:alias w:val="Encabezado"/>
        <w:tag w:val=""/>
        <w:id w:val="-696842620"/>
        <w:placeholder>
          <w:docPart w:val="133B811F34E84F3BAB42F937DC284C24"/>
        </w:placeholde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52DBC">
          <w:rPr>
            <w:rStyle w:val="Textoennegrita"/>
          </w:rPr>
          <w:t>Manual de usuario – en construccion</w:t>
        </w:r>
      </w:sdtContent>
    </w:sdt>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sidR="000D3F41">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BE"/>
    <w:rsid w:val="00004CE2"/>
    <w:rsid w:val="000D3F41"/>
    <w:rsid w:val="001839C2"/>
    <w:rsid w:val="001F0C14"/>
    <w:rsid w:val="00213A70"/>
    <w:rsid w:val="00260657"/>
    <w:rsid w:val="002A5FEF"/>
    <w:rsid w:val="002B1EF5"/>
    <w:rsid w:val="002C37BD"/>
    <w:rsid w:val="00316A9C"/>
    <w:rsid w:val="00352DBC"/>
    <w:rsid w:val="00355DCA"/>
    <w:rsid w:val="003D52CC"/>
    <w:rsid w:val="00427CBE"/>
    <w:rsid w:val="00551A02"/>
    <w:rsid w:val="005534FA"/>
    <w:rsid w:val="005D3A03"/>
    <w:rsid w:val="005F78E0"/>
    <w:rsid w:val="006467CE"/>
    <w:rsid w:val="006E6B83"/>
    <w:rsid w:val="008002C0"/>
    <w:rsid w:val="00830316"/>
    <w:rsid w:val="00837EFC"/>
    <w:rsid w:val="00844E96"/>
    <w:rsid w:val="008C5323"/>
    <w:rsid w:val="009A6A3B"/>
    <w:rsid w:val="00AB5BA3"/>
    <w:rsid w:val="00AF2C87"/>
    <w:rsid w:val="00B823AA"/>
    <w:rsid w:val="00BA45DB"/>
    <w:rsid w:val="00BD100D"/>
    <w:rsid w:val="00BD6D13"/>
    <w:rsid w:val="00BF4184"/>
    <w:rsid w:val="00C0601E"/>
    <w:rsid w:val="00C31D30"/>
    <w:rsid w:val="00C401EA"/>
    <w:rsid w:val="00CD6E39"/>
    <w:rsid w:val="00CF6E91"/>
    <w:rsid w:val="00D85B68"/>
    <w:rsid w:val="00E6004D"/>
    <w:rsid w:val="00E81978"/>
    <w:rsid w:val="00ED6E8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2E6AC"/>
  <w15:chartTrackingRefBased/>
  <w15:docId w15:val="{19A82A55-188A-4B4C-83B2-4EF4EC3E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basedOn w:val="Fuentedeprrafopredeter"/>
    <w:link w:val="Sinespaciado"/>
    <w:uiPriority w:val="1"/>
    <w:rsid w:val="003D5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0325">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19366270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8964753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VRN2\AppData\Roaming\Microsoft\Templates\Informe%20de%20estilo%20APA%20(6.&#170;%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A535BF3CBD4BAAB62E7B28A2BFB917"/>
        <w:category>
          <w:name w:val="General"/>
          <w:gallery w:val="placeholder"/>
        </w:category>
        <w:types>
          <w:type w:val="bbPlcHdr"/>
        </w:types>
        <w:behaviors>
          <w:behavior w:val="content"/>
        </w:behaviors>
        <w:guid w:val="{44ECEACB-B7EC-4D9B-96C0-52F87DDACE17}"/>
      </w:docPartPr>
      <w:docPartBody>
        <w:p w:rsidR="00804D5D" w:rsidRDefault="00FC7F6B">
          <w:pPr>
            <w:pStyle w:val="36A535BF3CBD4BAAB62E7B28A2BFB917"/>
          </w:pPr>
          <w:r w:rsidRPr="00AB5BA3">
            <w:rPr>
              <w:lang w:bidi="es-ES"/>
            </w:rPr>
            <w:t>[Título aquí, hasta 12 palabras, en una o dos líneas]</w:t>
          </w:r>
        </w:p>
      </w:docPartBody>
    </w:docPart>
    <w:docPart>
      <w:docPartPr>
        <w:name w:val="294729873AA84F559D5D8DC42D0C1A8F"/>
        <w:category>
          <w:name w:val="General"/>
          <w:gallery w:val="placeholder"/>
        </w:category>
        <w:types>
          <w:type w:val="bbPlcHdr"/>
        </w:types>
        <w:behaviors>
          <w:behavior w:val="content"/>
        </w:behaviors>
        <w:guid w:val="{FCF871CF-E536-4C87-9F75-3344A7ED0A26}"/>
      </w:docPartPr>
      <w:docPartBody>
        <w:p w:rsidR="00804D5D" w:rsidRDefault="00FC7F6B">
          <w:pPr>
            <w:pStyle w:val="294729873AA84F559D5D8DC42D0C1A8F"/>
          </w:pPr>
          <w:r w:rsidRPr="00AB5BA3">
            <w:rPr>
              <w:lang w:bidi="es-ES"/>
            </w:rPr>
            <w:t>Nota del autor</w:t>
          </w:r>
        </w:p>
      </w:docPartBody>
    </w:docPart>
    <w:docPart>
      <w:docPartPr>
        <w:name w:val="F483F9AA213D46AB81097B68E948A060"/>
        <w:category>
          <w:name w:val="General"/>
          <w:gallery w:val="placeholder"/>
        </w:category>
        <w:types>
          <w:type w:val="bbPlcHdr"/>
        </w:types>
        <w:behaviors>
          <w:behavior w:val="content"/>
        </w:behaviors>
        <w:guid w:val="{A1C0B9D5-531B-4049-A61E-B520CA976821}"/>
      </w:docPartPr>
      <w:docPartBody>
        <w:p w:rsidR="00804D5D" w:rsidRDefault="00FC7F6B">
          <w:pPr>
            <w:pStyle w:val="F483F9AA213D46AB81097B68E948A060"/>
          </w:pPr>
          <w:r w:rsidRPr="00AB5BA3">
            <w:rPr>
              <w:lang w:bidi="es-ES"/>
            </w:rPr>
            <w:t>[Incluya información sobre becas o ayudas y una dirección postal completa.]</w:t>
          </w:r>
        </w:p>
      </w:docPartBody>
    </w:docPart>
    <w:docPart>
      <w:docPartPr>
        <w:name w:val="4FFC5BDF0C6843B1BC88C018F2DE47A1"/>
        <w:category>
          <w:name w:val="General"/>
          <w:gallery w:val="placeholder"/>
        </w:category>
        <w:types>
          <w:type w:val="bbPlcHdr"/>
        </w:types>
        <w:behaviors>
          <w:behavior w:val="content"/>
        </w:behaviors>
        <w:guid w:val="{BE925248-9450-4079-B4DA-CA9F63C0CD9E}"/>
      </w:docPartPr>
      <w:docPartBody>
        <w:p w:rsidR="00804D5D" w:rsidRDefault="00FC7F6B">
          <w:pPr>
            <w:pStyle w:val="4FFC5BDF0C6843B1BC88C018F2DE47A1"/>
          </w:pPr>
          <w:r w:rsidRPr="00AB5BA3">
            <w:rPr>
              <w:lang w:bidi="es-ES"/>
            </w:rPr>
            <w:t>Resumen</w:t>
          </w:r>
        </w:p>
      </w:docPartBody>
    </w:docPart>
    <w:docPart>
      <w:docPartPr>
        <w:name w:val="F3D4E175E39B4B95B8B9FD39FE6ADD2F"/>
        <w:category>
          <w:name w:val="General"/>
          <w:gallery w:val="placeholder"/>
        </w:category>
        <w:types>
          <w:type w:val="bbPlcHdr"/>
        </w:types>
        <w:behaviors>
          <w:behavior w:val="content"/>
        </w:behaviors>
        <w:guid w:val="{406FD04A-BD9B-4583-A502-67D3FB85D613}"/>
      </w:docPartPr>
      <w:docPartBody>
        <w:p w:rsidR="00804D5D" w:rsidRDefault="00FC7F6B">
          <w:pPr>
            <w:pStyle w:val="F3D4E175E39B4B95B8B9FD39FE6ADD2F"/>
          </w:pPr>
          <w:r w:rsidRPr="00AB5BA3">
            <w:rPr>
              <w:lang w:bidi="es-ES"/>
            </w:rPr>
            <w:t xml:space="preserve">[El resumen ha de tener una longitud de un párrafo de entre 150 y 250 palabras. sin sangría. Los títulos de sección, como la palabra </w:t>
          </w:r>
          <w:r w:rsidRPr="00AB5BA3">
            <w:rPr>
              <w:rStyle w:val="nfasis"/>
              <w:lang w:bidi="es-ES"/>
            </w:rPr>
            <w:t>Resumen</w:t>
          </w:r>
          <w:r w:rsidRPr="00AB5BA3">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EC5D7162F89B4F02A4D6386615F3B98A"/>
        <w:category>
          <w:name w:val="General"/>
          <w:gallery w:val="placeholder"/>
        </w:category>
        <w:types>
          <w:type w:val="bbPlcHdr"/>
        </w:types>
        <w:behaviors>
          <w:behavior w:val="content"/>
        </w:behaviors>
        <w:guid w:val="{92DE2161-118D-4F0F-8175-5E49D7F27ADA}"/>
      </w:docPartPr>
      <w:docPartBody>
        <w:p w:rsidR="00804D5D" w:rsidRDefault="00FC7F6B">
          <w:pPr>
            <w:pStyle w:val="EC5D7162F89B4F02A4D6386615F3B98A"/>
          </w:pPr>
          <w:r w:rsidRPr="00AB5BA3">
            <w:rPr>
              <w:lang w:bidi="es-ES"/>
            </w:rPr>
            <w:t>[Haga clic aquí para agregar palabras clave.]</w:t>
          </w:r>
        </w:p>
      </w:docPartBody>
    </w:docPart>
    <w:docPart>
      <w:docPartPr>
        <w:name w:val="5F482A2FDE6A4B20BE36AF7FAF0686DB"/>
        <w:category>
          <w:name w:val="General"/>
          <w:gallery w:val="placeholder"/>
        </w:category>
        <w:types>
          <w:type w:val="bbPlcHdr"/>
        </w:types>
        <w:behaviors>
          <w:behavior w:val="content"/>
        </w:behaviors>
        <w:guid w:val="{6A3CBA49-AF6E-471D-BA2F-890FA61DB149}"/>
      </w:docPartPr>
      <w:docPartBody>
        <w:p w:rsidR="00804D5D" w:rsidRDefault="00FC7F6B">
          <w:pPr>
            <w:pStyle w:val="5F482A2FDE6A4B20BE36AF7FAF0686DB"/>
          </w:pPr>
          <w:r w:rsidRPr="00AB5BA3">
            <w:rPr>
              <w:lang w:bidi="es-ES"/>
            </w:rPr>
            <w:t>[Título aquí, hasta 12 palabras, en una o dos líneas]</w:t>
          </w:r>
        </w:p>
      </w:docPartBody>
    </w:docPart>
    <w:docPart>
      <w:docPartPr>
        <w:name w:val="907F8DB7A94A44C1A6A7F5B3ABCBAAB7"/>
        <w:category>
          <w:name w:val="General"/>
          <w:gallery w:val="placeholder"/>
        </w:category>
        <w:types>
          <w:type w:val="bbPlcHdr"/>
        </w:types>
        <w:behaviors>
          <w:behavior w:val="content"/>
        </w:behaviors>
        <w:guid w:val="{EEBB85DB-F485-4D9F-B861-8D008CFF192B}"/>
      </w:docPartPr>
      <w:docPartBody>
        <w:p w:rsidR="00804D5D" w:rsidRDefault="00FC7F6B">
          <w:pPr>
            <w:pStyle w:val="907F8DB7A94A44C1A6A7F5B3ABCBAAB7"/>
          </w:pPr>
          <w:r w:rsidRPr="00AB5BA3">
            <w:rPr>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AB5BA3">
            <w:rPr>
              <w:rStyle w:val="nfasis"/>
              <w:lang w:bidi="es-ES"/>
            </w:rPr>
            <w:t>Introducción</w:t>
          </w:r>
          <w:r w:rsidRPr="00AB5BA3">
            <w:rPr>
              <w:lang w:bidi="es-ES"/>
            </w:rPr>
            <w:t xml:space="preserve"> no ha de usarse como título inicial, ya que se supone que el artículo empieza con una introducción.]</w:t>
          </w:r>
        </w:p>
      </w:docPartBody>
    </w:docPart>
    <w:docPart>
      <w:docPartPr>
        <w:name w:val="6F31584FAFE5467DA4730661AB8F35B5"/>
        <w:category>
          <w:name w:val="General"/>
          <w:gallery w:val="placeholder"/>
        </w:category>
        <w:types>
          <w:type w:val="bbPlcHdr"/>
        </w:types>
        <w:behaviors>
          <w:behavior w:val="content"/>
        </w:behaviors>
        <w:guid w:val="{8A25734D-6726-415D-820C-D2230DB3C63D}"/>
      </w:docPartPr>
      <w:docPartBody>
        <w:p w:rsidR="00804D5D" w:rsidRDefault="00FC7F6B">
          <w:pPr>
            <w:pStyle w:val="6F31584FAFE5467DA4730661AB8F35B5"/>
          </w:pPr>
          <w:r w:rsidRPr="00AB5BA3">
            <w:rPr>
              <w:lang w:bidi="es-ES"/>
            </w:rPr>
            <w:t>[Título 1]</w:t>
          </w:r>
        </w:p>
      </w:docPartBody>
    </w:docPart>
    <w:docPart>
      <w:docPartPr>
        <w:name w:val="BC9A84CF614C49D0BFF986257D17989D"/>
        <w:category>
          <w:name w:val="General"/>
          <w:gallery w:val="placeholder"/>
        </w:category>
        <w:types>
          <w:type w:val="bbPlcHdr"/>
        </w:types>
        <w:behaviors>
          <w:behavior w:val="content"/>
        </w:behaviors>
        <w:guid w:val="{05A02685-3311-4CC0-905E-5CD342A49764}"/>
      </w:docPartPr>
      <w:docPartBody>
        <w:p w:rsidR="00804D5D" w:rsidRDefault="00FC7F6B">
          <w:pPr>
            <w:pStyle w:val="BC9A84CF614C49D0BFF986257D17989D"/>
          </w:pPr>
          <w:r w:rsidRPr="00AB5BA3">
            <w:rPr>
              <w:lang w:bidi="es-ES"/>
            </w:rPr>
            <w:t>[Los dos primeros niveles de título tienen su propio párrafo, como se muestra aquí. Los títulos 3, 4 y 5 son encabezados usados al principio del párrafo.]</w:t>
          </w:r>
        </w:p>
      </w:docPartBody>
    </w:docPart>
    <w:docPart>
      <w:docPartPr>
        <w:name w:val="ACED6609A078400786EE2364EAD84074"/>
        <w:category>
          <w:name w:val="General"/>
          <w:gallery w:val="placeholder"/>
        </w:category>
        <w:types>
          <w:type w:val="bbPlcHdr"/>
        </w:types>
        <w:behaviors>
          <w:behavior w:val="content"/>
        </w:behaviors>
        <w:guid w:val="{A62651E3-B112-4DA1-907B-BD8A3A58E4F5}"/>
      </w:docPartPr>
      <w:docPartBody>
        <w:p w:rsidR="00804D5D" w:rsidRDefault="00FC7F6B">
          <w:pPr>
            <w:pStyle w:val="ACED6609A078400786EE2364EAD84074"/>
          </w:pPr>
          <w:r w:rsidRPr="00AB5BA3">
            <w:rPr>
              <w:lang w:bidi="es-ES"/>
            </w:rPr>
            <w:t>[Título 2]</w:t>
          </w:r>
        </w:p>
      </w:docPartBody>
    </w:docPart>
    <w:docPart>
      <w:docPartPr>
        <w:name w:val="EEAB76172CA34AE29999301BD091E6F6"/>
        <w:category>
          <w:name w:val="General"/>
          <w:gallery w:val="placeholder"/>
        </w:category>
        <w:types>
          <w:type w:val="bbPlcHdr"/>
        </w:types>
        <w:behaviors>
          <w:behavior w:val="content"/>
        </w:behaviors>
        <w:guid w:val="{09514F0E-C484-452B-95AE-CEF8023C9D45}"/>
      </w:docPartPr>
      <w:docPartBody>
        <w:p w:rsidR="00804D5D" w:rsidRDefault="00FC7F6B">
          <w:pPr>
            <w:pStyle w:val="EEAB76172CA34AE29999301BD091E6F6"/>
          </w:pPr>
          <w:r w:rsidRPr="00AB5BA3">
            <w:rPr>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docPartBody>
    </w:docPart>
    <w:docPart>
      <w:docPartPr>
        <w:name w:val="A5ED4DD69CCB44A18CD2FF79979B4FE0"/>
        <w:category>
          <w:name w:val="General"/>
          <w:gallery w:val="placeholder"/>
        </w:category>
        <w:types>
          <w:type w:val="bbPlcHdr"/>
        </w:types>
        <w:behaviors>
          <w:behavior w:val="content"/>
        </w:behaviors>
        <w:guid w:val="{E807A6A3-9B7E-4594-A99F-86F29684E2D4}"/>
      </w:docPartPr>
      <w:docPartBody>
        <w:p w:rsidR="00804D5D" w:rsidRDefault="00FC7F6B">
          <w:pPr>
            <w:pStyle w:val="A5ED4DD69CCB44A18CD2FF79979B4FE0"/>
          </w:pPr>
          <w:r w:rsidRPr="00AB5BA3">
            <w:rPr>
              <w:lang w:bidi="es-ES"/>
            </w:rPr>
            <w:t>[Título 3]</w:t>
          </w:r>
        </w:p>
      </w:docPartBody>
    </w:docPart>
    <w:docPart>
      <w:docPartPr>
        <w:name w:val="32266AA06E6D46ECB503BBA093B97CD1"/>
        <w:category>
          <w:name w:val="General"/>
          <w:gallery w:val="placeholder"/>
        </w:category>
        <w:types>
          <w:type w:val="bbPlcHdr"/>
        </w:types>
        <w:behaviors>
          <w:behavior w:val="content"/>
        </w:behaviors>
        <w:guid w:val="{BD5D115A-4331-42E7-9A7E-14FF8A3BDE42}"/>
      </w:docPartPr>
      <w:docPartBody>
        <w:p w:rsidR="00804D5D" w:rsidRDefault="00FC7F6B">
          <w:pPr>
            <w:pStyle w:val="32266AA06E6D46ECB503BBA093B97CD1"/>
          </w:pPr>
          <w:r w:rsidRPr="00AB5BA3">
            <w:rPr>
              <w:lang w:bidi="es-ES"/>
            </w:rPr>
            <w:t>[Incluya un punto al final de un encabezado. Tenga en cuenta que, si corresponde, se pueden incluir párrafos consecutivos con sus propios títulos.]</w:t>
          </w:r>
        </w:p>
      </w:docPartBody>
    </w:docPart>
    <w:docPart>
      <w:docPartPr>
        <w:name w:val="CB8F687DFD714EC198B0CD83D484E937"/>
        <w:category>
          <w:name w:val="General"/>
          <w:gallery w:val="placeholder"/>
        </w:category>
        <w:types>
          <w:type w:val="bbPlcHdr"/>
        </w:types>
        <w:behaviors>
          <w:behavior w:val="content"/>
        </w:behaviors>
        <w:guid w:val="{330F8ECB-4D3B-4214-B5F2-86F23E75FCA4}"/>
      </w:docPartPr>
      <w:docPartBody>
        <w:p w:rsidR="00804D5D" w:rsidRDefault="00FC7F6B">
          <w:pPr>
            <w:pStyle w:val="CB8F687DFD714EC198B0CD83D484E937"/>
          </w:pPr>
          <w:r w:rsidRPr="00AB5BA3">
            <w:rPr>
              <w:lang w:bidi="es-ES"/>
            </w:rPr>
            <w:t>[Título 4]</w:t>
          </w:r>
        </w:p>
      </w:docPartBody>
    </w:docPart>
    <w:docPart>
      <w:docPartPr>
        <w:name w:val="10ECB62F83564745B2EF4CF4273F4793"/>
        <w:category>
          <w:name w:val="General"/>
          <w:gallery w:val="placeholder"/>
        </w:category>
        <w:types>
          <w:type w:val="bbPlcHdr"/>
        </w:types>
        <w:behaviors>
          <w:behavior w:val="content"/>
        </w:behaviors>
        <w:guid w:val="{1498A7DA-9FB0-495C-9BC4-A497C9E66A4A}"/>
      </w:docPartPr>
      <w:docPartBody>
        <w:p w:rsidR="00804D5D" w:rsidRDefault="00FC7F6B">
          <w:pPr>
            <w:pStyle w:val="10ECB62F83564745B2EF4CF4273F4793"/>
          </w:pPr>
          <w:r w:rsidRPr="00AB5BA3">
            <w:rPr>
              <w:lang w:bidi="es-ES"/>
            </w:rPr>
            <w:t>[Al usar títulos, no omita niveles. Si necesita usar un título 3, 4 o 5 sin texto antes del siguiente título, agregue un punto al final del título y, después, inicie un nuevo párrafo para el subtítulo y su texto].</w:t>
          </w:r>
        </w:p>
      </w:docPartBody>
    </w:docPart>
    <w:docPart>
      <w:docPartPr>
        <w:name w:val="44716F90902D4107866CD6B9FBDAE672"/>
        <w:category>
          <w:name w:val="General"/>
          <w:gallery w:val="placeholder"/>
        </w:category>
        <w:types>
          <w:type w:val="bbPlcHdr"/>
        </w:types>
        <w:behaviors>
          <w:behavior w:val="content"/>
        </w:behaviors>
        <w:guid w:val="{E7153020-84E5-406B-A46B-0E7B621214A8}"/>
      </w:docPartPr>
      <w:docPartBody>
        <w:p w:rsidR="00804D5D" w:rsidRDefault="00FC7F6B">
          <w:pPr>
            <w:pStyle w:val="44716F90902D4107866CD6B9FBDAE672"/>
          </w:pPr>
          <w:r w:rsidRPr="00AB5BA3">
            <w:rPr>
              <w:lang w:bidi="es-ES"/>
            </w:rPr>
            <w:t>Apellidos, año</w:t>
          </w:r>
        </w:p>
      </w:docPartBody>
    </w:docPart>
    <w:docPart>
      <w:docPartPr>
        <w:name w:val="A85DD073653D4BCD87E81981E8C1BE1A"/>
        <w:category>
          <w:name w:val="General"/>
          <w:gallery w:val="placeholder"/>
        </w:category>
        <w:types>
          <w:type w:val="bbPlcHdr"/>
        </w:types>
        <w:behaviors>
          <w:behavior w:val="content"/>
        </w:behaviors>
        <w:guid w:val="{B82E5429-4991-4717-8AB9-5807AB376A17}"/>
      </w:docPartPr>
      <w:docPartBody>
        <w:p w:rsidR="00804D5D" w:rsidRDefault="00FC7F6B">
          <w:pPr>
            <w:pStyle w:val="A85DD073653D4BCD87E81981E8C1BE1A"/>
          </w:pPr>
          <w:r w:rsidRPr="00AB5BA3">
            <w:rPr>
              <w:lang w:bidi="es-ES"/>
            </w:rPr>
            <w:t xml:space="preserve">[Título 5] </w:t>
          </w:r>
        </w:p>
      </w:docPartBody>
    </w:docPart>
    <w:docPart>
      <w:docPartPr>
        <w:name w:val="7E78D3B0B5B6459CBCEEDDE860DFFF5F"/>
        <w:category>
          <w:name w:val="General"/>
          <w:gallery w:val="placeholder"/>
        </w:category>
        <w:types>
          <w:type w:val="bbPlcHdr"/>
        </w:types>
        <w:behaviors>
          <w:behavior w:val="content"/>
        </w:behaviors>
        <w:guid w:val="{7B229442-9185-48F9-86B7-FFD8082890A4}"/>
      </w:docPartPr>
      <w:docPartBody>
        <w:p w:rsidR="00804D5D" w:rsidRDefault="00FC7F6B">
          <w:pPr>
            <w:pStyle w:val="7E78D3B0B5B6459CBCEEDDE860DFFF5F"/>
          </w:pPr>
          <w:r w:rsidRPr="00AB5BA3">
            <w:rPr>
              <w:lang w:bidi="es-ES"/>
            </w:rPr>
            <w:t>[Al igual que el resto de las secciones del artículo, las referencias empiezan en su propia página. La página de referencias que aparece después se crea con la característica Citas y bibliografía, que está disponible en la pestaña Referencias. En esta característica se incluye una opción de estilo que da formato a las referencias para la 6.ª edición de APA. También puede usar esta característica para agregar citas en el texto que estén vinculadas a la fuente, como las que se muestran al final de este párrafo y en el párrafo anterior. Para personalizar una cita, haga clic con el botón derecho y luego Editar cita.]</w:t>
          </w:r>
        </w:p>
      </w:docPartBody>
    </w:docPart>
    <w:docPart>
      <w:docPartPr>
        <w:name w:val="62080A0BB2EB46E098DEF87894C4DD1C"/>
        <w:category>
          <w:name w:val="General"/>
          <w:gallery w:val="placeholder"/>
        </w:category>
        <w:types>
          <w:type w:val="bbPlcHdr"/>
        </w:types>
        <w:behaviors>
          <w:behavior w:val="content"/>
        </w:behaviors>
        <w:guid w:val="{153CA77A-D4B7-4FE6-8C00-16A8886D4314}"/>
      </w:docPartPr>
      <w:docPartBody>
        <w:p w:rsidR="00804D5D" w:rsidRDefault="00FC7F6B">
          <w:pPr>
            <w:pStyle w:val="62080A0BB2EB46E098DEF87894C4DD1C"/>
          </w:pPr>
          <w:r w:rsidRPr="00AB5BA3">
            <w:rPr>
              <w:lang w:bidi="es-ES"/>
            </w:rPr>
            <w:t>Apellidos, año</w:t>
          </w:r>
        </w:p>
      </w:docPartBody>
    </w:docPart>
    <w:docPart>
      <w:docPartPr>
        <w:name w:val="C4E6CA2AB0B84F98B3DCD5053A8DA65A"/>
        <w:category>
          <w:name w:val="General"/>
          <w:gallery w:val="placeholder"/>
        </w:category>
        <w:types>
          <w:type w:val="bbPlcHdr"/>
        </w:types>
        <w:behaviors>
          <w:behavior w:val="content"/>
        </w:behaviors>
        <w:guid w:val="{252A7CA3-1421-4027-A928-1635C608FBCC}"/>
      </w:docPartPr>
      <w:docPartBody>
        <w:p w:rsidR="00804D5D" w:rsidRDefault="00FC7F6B">
          <w:pPr>
            <w:pStyle w:val="C4E6CA2AB0B84F98B3DCD5053A8DA65A"/>
          </w:pPr>
          <w:r w:rsidRPr="00AB5BA3">
            <w:rPr>
              <w:lang w:bidi="es-ES"/>
            </w:rPr>
            <w:t>Notas al pie</w:t>
          </w:r>
        </w:p>
      </w:docPartBody>
    </w:docPart>
    <w:docPart>
      <w:docPartPr>
        <w:name w:val="471A0815352841FCB3B5C3566D8BFCA2"/>
        <w:category>
          <w:name w:val="General"/>
          <w:gallery w:val="placeholder"/>
        </w:category>
        <w:types>
          <w:type w:val="bbPlcHdr"/>
        </w:types>
        <w:behaviors>
          <w:behavior w:val="content"/>
        </w:behaviors>
        <w:guid w:val="{ECA573E2-A3EF-4BB0-8B42-CACB5F2048F3}"/>
      </w:docPartPr>
      <w:docPartBody>
        <w:p w:rsidR="00804D5D" w:rsidRDefault="00FC7F6B">
          <w:pPr>
            <w:pStyle w:val="471A0815352841FCB3B5C3566D8BFCA2"/>
          </w:pPr>
          <w:r w:rsidRPr="00AB5BA3">
            <w:rPr>
              <w:lang w:bidi="es-ES"/>
            </w:rPr>
            <w:t xml:space="preserve">[Agregue notas al pie, si corresponde, en su propia página después de las referencias. Para los requisitos de formato de APA, es fácil escribir simplemente sus propias referencias y notas al pie. Para dar formato a una referencia de nota al pie, seleccione el número y, después, en la galería de estilos de la pestaña Inicio, haga clic en Referencia de nota al pie. En el cuerpo de una nota al pie, como en este ejemplo, se usa el estilo de texto Normal. </w:t>
          </w:r>
          <w:r w:rsidRPr="00AB5BA3">
            <w:rPr>
              <w:rStyle w:val="nfasis"/>
              <w:lang w:bidi="es-ES"/>
            </w:rPr>
            <w:t>(Nota: Si elimina esta nota al pie de ejemplo, no se olvide de eliminar también su referencia en el texto. Está al final del párrafo Título 2 de ejemplo de la primera página del contenido del cuerpo de esta plantilla)</w:t>
          </w:r>
          <w:r w:rsidRPr="00AB5BA3">
            <w:rPr>
              <w:lang w:bidi="es-ES"/>
            </w:rPr>
            <w:t>.]</w:t>
          </w:r>
        </w:p>
      </w:docPartBody>
    </w:docPart>
    <w:docPart>
      <w:docPartPr>
        <w:name w:val="4401BE0527DD4D15AF74711815E723C3"/>
        <w:category>
          <w:name w:val="General"/>
          <w:gallery w:val="placeholder"/>
        </w:category>
        <w:types>
          <w:type w:val="bbPlcHdr"/>
        </w:types>
        <w:behaviors>
          <w:behavior w:val="content"/>
        </w:behaviors>
        <w:guid w:val="{555AD4E0-7799-46BF-BA83-577E9709426A}"/>
      </w:docPartPr>
      <w:docPartBody>
        <w:p w:rsidR="00804D5D" w:rsidRDefault="00FC7F6B">
          <w:pPr>
            <w:pStyle w:val="4401BE0527DD4D15AF74711815E723C3"/>
          </w:pPr>
          <w:r w:rsidRPr="00AB5BA3">
            <w:rPr>
              <w:lang w:bidi="es-ES"/>
            </w:rPr>
            <w:t>[Título de tabla]</w:t>
          </w:r>
        </w:p>
      </w:docPartBody>
    </w:docPart>
    <w:docPart>
      <w:docPartPr>
        <w:name w:val="1483256099424A14BC0D72960FCBE468"/>
        <w:category>
          <w:name w:val="General"/>
          <w:gallery w:val="placeholder"/>
        </w:category>
        <w:types>
          <w:type w:val="bbPlcHdr"/>
        </w:types>
        <w:behaviors>
          <w:behavior w:val="content"/>
        </w:behaviors>
        <w:guid w:val="{94637EDB-9989-464B-8AE2-0EAA29843BC9}"/>
      </w:docPartPr>
      <w:docPartBody>
        <w:p w:rsidR="00804D5D" w:rsidRDefault="00FC7F6B">
          <w:pPr>
            <w:pStyle w:val="1483256099424A14BC0D72960FCBE468"/>
          </w:pPr>
          <w:r w:rsidRPr="00AB5BA3">
            <w:rPr>
              <w:lang w:bidi="es-ES"/>
            </w:rPr>
            <w:t>Encabezado de columna</w:t>
          </w:r>
        </w:p>
      </w:docPartBody>
    </w:docPart>
    <w:docPart>
      <w:docPartPr>
        <w:name w:val="8DB7CCADDC764305859917EBA4E7AAEA"/>
        <w:category>
          <w:name w:val="General"/>
          <w:gallery w:val="placeholder"/>
        </w:category>
        <w:types>
          <w:type w:val="bbPlcHdr"/>
        </w:types>
        <w:behaviors>
          <w:behavior w:val="content"/>
        </w:behaviors>
        <w:guid w:val="{37599ED2-779A-4473-8770-B20FA758EBEF}"/>
      </w:docPartPr>
      <w:docPartBody>
        <w:p w:rsidR="00804D5D" w:rsidRDefault="00FC7F6B">
          <w:pPr>
            <w:pStyle w:val="8DB7CCADDC764305859917EBA4E7AAEA"/>
          </w:pPr>
          <w:r w:rsidRPr="00AB5BA3">
            <w:rPr>
              <w:lang w:bidi="es-ES"/>
            </w:rPr>
            <w:t>Encabezado de columna</w:t>
          </w:r>
        </w:p>
      </w:docPartBody>
    </w:docPart>
    <w:docPart>
      <w:docPartPr>
        <w:name w:val="D307E3761B8244928140CDB7C3EA2D44"/>
        <w:category>
          <w:name w:val="General"/>
          <w:gallery w:val="placeholder"/>
        </w:category>
        <w:types>
          <w:type w:val="bbPlcHdr"/>
        </w:types>
        <w:behaviors>
          <w:behavior w:val="content"/>
        </w:behaviors>
        <w:guid w:val="{9E6679FE-E2F8-4F0C-9C08-D275A697684F}"/>
      </w:docPartPr>
      <w:docPartBody>
        <w:p w:rsidR="00804D5D" w:rsidRDefault="00FC7F6B">
          <w:pPr>
            <w:pStyle w:val="D307E3761B8244928140CDB7C3EA2D44"/>
          </w:pPr>
          <w:r w:rsidRPr="00AB5BA3">
            <w:rPr>
              <w:lang w:bidi="es-ES"/>
            </w:rPr>
            <w:t>Encabezado de columna</w:t>
          </w:r>
        </w:p>
      </w:docPartBody>
    </w:docPart>
    <w:docPart>
      <w:docPartPr>
        <w:name w:val="84A268AF85834A328C42E24BF152E5CB"/>
        <w:category>
          <w:name w:val="General"/>
          <w:gallery w:val="placeholder"/>
        </w:category>
        <w:types>
          <w:type w:val="bbPlcHdr"/>
        </w:types>
        <w:behaviors>
          <w:behavior w:val="content"/>
        </w:behaviors>
        <w:guid w:val="{82271908-0FE4-4BBC-AF7E-F30546FA61A0}"/>
      </w:docPartPr>
      <w:docPartBody>
        <w:p w:rsidR="00804D5D" w:rsidRDefault="00FC7F6B">
          <w:pPr>
            <w:pStyle w:val="84A268AF85834A328C42E24BF152E5CB"/>
          </w:pPr>
          <w:r w:rsidRPr="00AB5BA3">
            <w:rPr>
              <w:lang w:bidi="es-ES"/>
            </w:rPr>
            <w:t>Encabezado de columna</w:t>
          </w:r>
        </w:p>
      </w:docPartBody>
    </w:docPart>
    <w:docPart>
      <w:docPartPr>
        <w:name w:val="00DA38E099E54A838F38995818BD935A"/>
        <w:category>
          <w:name w:val="General"/>
          <w:gallery w:val="placeholder"/>
        </w:category>
        <w:types>
          <w:type w:val="bbPlcHdr"/>
        </w:types>
        <w:behaviors>
          <w:behavior w:val="content"/>
        </w:behaviors>
        <w:guid w:val="{9A9FE7C4-0038-48A6-8EC5-090782C0D7E5}"/>
      </w:docPartPr>
      <w:docPartBody>
        <w:p w:rsidR="00804D5D" w:rsidRDefault="00FC7F6B">
          <w:pPr>
            <w:pStyle w:val="00DA38E099E54A838F38995818BD935A"/>
          </w:pPr>
          <w:r w:rsidRPr="00AB5BA3">
            <w:rPr>
              <w:lang w:bidi="es-ES"/>
            </w:rPr>
            <w:t>Encabezado de columna</w:t>
          </w:r>
        </w:p>
      </w:docPartBody>
    </w:docPart>
    <w:docPart>
      <w:docPartPr>
        <w:name w:val="D76A5B022A3B49749ABAFF943D2A44ED"/>
        <w:category>
          <w:name w:val="General"/>
          <w:gallery w:val="placeholder"/>
        </w:category>
        <w:types>
          <w:type w:val="bbPlcHdr"/>
        </w:types>
        <w:behaviors>
          <w:behavior w:val="content"/>
        </w:behaviors>
        <w:guid w:val="{336AF167-7F29-46E2-A4E0-B733946651C3}"/>
      </w:docPartPr>
      <w:docPartBody>
        <w:p w:rsidR="00804D5D" w:rsidRDefault="00FC7F6B">
          <w:pPr>
            <w:pStyle w:val="D76A5B022A3B49749ABAFF943D2A44ED"/>
          </w:pPr>
          <w:r w:rsidRPr="00AB5BA3">
            <w:rPr>
              <w:lang w:bidi="es-ES"/>
            </w:rPr>
            <w:t>Encabezado de fila</w:t>
          </w:r>
        </w:p>
      </w:docPartBody>
    </w:docPart>
    <w:docPart>
      <w:docPartPr>
        <w:name w:val="4A079437C3184E2F99A7A5EF0B561AC6"/>
        <w:category>
          <w:name w:val="General"/>
          <w:gallery w:val="placeholder"/>
        </w:category>
        <w:types>
          <w:type w:val="bbPlcHdr"/>
        </w:types>
        <w:behaviors>
          <w:behavior w:val="content"/>
        </w:behaviors>
        <w:guid w:val="{F8336880-CFAE-489E-8F6C-E965D85FB1F9}"/>
      </w:docPartPr>
      <w:docPartBody>
        <w:p w:rsidR="00804D5D" w:rsidRDefault="00FC7F6B">
          <w:pPr>
            <w:pStyle w:val="4A079437C3184E2F99A7A5EF0B561AC6"/>
          </w:pPr>
          <w:r w:rsidRPr="00AB5BA3">
            <w:rPr>
              <w:lang w:bidi="es-ES"/>
            </w:rPr>
            <w:t>123</w:t>
          </w:r>
        </w:p>
      </w:docPartBody>
    </w:docPart>
    <w:docPart>
      <w:docPartPr>
        <w:name w:val="FD7DBC2ED1FF46EAA791294128711063"/>
        <w:category>
          <w:name w:val="General"/>
          <w:gallery w:val="placeholder"/>
        </w:category>
        <w:types>
          <w:type w:val="bbPlcHdr"/>
        </w:types>
        <w:behaviors>
          <w:behavior w:val="content"/>
        </w:behaviors>
        <w:guid w:val="{FAFDD107-5732-4C03-91DE-E35C7612853A}"/>
      </w:docPartPr>
      <w:docPartBody>
        <w:p w:rsidR="00804D5D" w:rsidRDefault="00FC7F6B">
          <w:pPr>
            <w:pStyle w:val="FD7DBC2ED1FF46EAA791294128711063"/>
          </w:pPr>
          <w:r w:rsidRPr="00AB5BA3">
            <w:rPr>
              <w:lang w:bidi="es-ES"/>
            </w:rPr>
            <w:t>123</w:t>
          </w:r>
        </w:p>
      </w:docPartBody>
    </w:docPart>
    <w:docPart>
      <w:docPartPr>
        <w:name w:val="3EAE9284D9034E97909EFCA2878B3C19"/>
        <w:category>
          <w:name w:val="General"/>
          <w:gallery w:val="placeholder"/>
        </w:category>
        <w:types>
          <w:type w:val="bbPlcHdr"/>
        </w:types>
        <w:behaviors>
          <w:behavior w:val="content"/>
        </w:behaviors>
        <w:guid w:val="{BD6C8128-4E92-4197-87E7-55443CDF1AF9}"/>
      </w:docPartPr>
      <w:docPartBody>
        <w:p w:rsidR="00804D5D" w:rsidRDefault="00FC7F6B">
          <w:pPr>
            <w:pStyle w:val="3EAE9284D9034E97909EFCA2878B3C19"/>
          </w:pPr>
          <w:r w:rsidRPr="00AB5BA3">
            <w:rPr>
              <w:lang w:bidi="es-ES"/>
            </w:rPr>
            <w:t>123</w:t>
          </w:r>
        </w:p>
      </w:docPartBody>
    </w:docPart>
    <w:docPart>
      <w:docPartPr>
        <w:name w:val="834BA94BFBBC47EC84E75686CE8505B6"/>
        <w:category>
          <w:name w:val="General"/>
          <w:gallery w:val="placeholder"/>
        </w:category>
        <w:types>
          <w:type w:val="bbPlcHdr"/>
        </w:types>
        <w:behaviors>
          <w:behavior w:val="content"/>
        </w:behaviors>
        <w:guid w:val="{685D32E0-CB9F-499E-B257-99CD9E9E729A}"/>
      </w:docPartPr>
      <w:docPartBody>
        <w:p w:rsidR="00804D5D" w:rsidRDefault="00FC7F6B">
          <w:pPr>
            <w:pStyle w:val="834BA94BFBBC47EC84E75686CE8505B6"/>
          </w:pPr>
          <w:r w:rsidRPr="00AB5BA3">
            <w:rPr>
              <w:lang w:bidi="es-ES"/>
            </w:rPr>
            <w:t>123</w:t>
          </w:r>
        </w:p>
      </w:docPartBody>
    </w:docPart>
    <w:docPart>
      <w:docPartPr>
        <w:name w:val="80D41BD0D123433E9806A55F6DC834CF"/>
        <w:category>
          <w:name w:val="General"/>
          <w:gallery w:val="placeholder"/>
        </w:category>
        <w:types>
          <w:type w:val="bbPlcHdr"/>
        </w:types>
        <w:behaviors>
          <w:behavior w:val="content"/>
        </w:behaviors>
        <w:guid w:val="{B9218F6F-D198-4FCB-95A6-F7DC5B4DE6DA}"/>
      </w:docPartPr>
      <w:docPartBody>
        <w:p w:rsidR="00804D5D" w:rsidRDefault="00FC7F6B">
          <w:pPr>
            <w:pStyle w:val="80D41BD0D123433E9806A55F6DC834CF"/>
          </w:pPr>
          <w:r w:rsidRPr="00AB5BA3">
            <w:rPr>
              <w:lang w:bidi="es-ES"/>
            </w:rPr>
            <w:t>Encabezado de fila</w:t>
          </w:r>
        </w:p>
      </w:docPartBody>
    </w:docPart>
    <w:docPart>
      <w:docPartPr>
        <w:name w:val="E640F2479DEC444FADBA25A6D8E4C431"/>
        <w:category>
          <w:name w:val="General"/>
          <w:gallery w:val="placeholder"/>
        </w:category>
        <w:types>
          <w:type w:val="bbPlcHdr"/>
        </w:types>
        <w:behaviors>
          <w:behavior w:val="content"/>
        </w:behaviors>
        <w:guid w:val="{4FE9DEE2-A546-483A-BAD1-FE2FD4EC0756}"/>
      </w:docPartPr>
      <w:docPartBody>
        <w:p w:rsidR="00804D5D" w:rsidRDefault="00FC7F6B">
          <w:pPr>
            <w:pStyle w:val="E640F2479DEC444FADBA25A6D8E4C431"/>
          </w:pPr>
          <w:r w:rsidRPr="00AB5BA3">
            <w:rPr>
              <w:lang w:bidi="es-ES"/>
            </w:rPr>
            <w:t>456</w:t>
          </w:r>
        </w:p>
      </w:docPartBody>
    </w:docPart>
    <w:docPart>
      <w:docPartPr>
        <w:name w:val="507180A1CC174F62AA259396251B20BE"/>
        <w:category>
          <w:name w:val="General"/>
          <w:gallery w:val="placeholder"/>
        </w:category>
        <w:types>
          <w:type w:val="bbPlcHdr"/>
        </w:types>
        <w:behaviors>
          <w:behavior w:val="content"/>
        </w:behaviors>
        <w:guid w:val="{23A32B11-7AE7-4AC9-A857-3BC6EA1D6008}"/>
      </w:docPartPr>
      <w:docPartBody>
        <w:p w:rsidR="00804D5D" w:rsidRDefault="00FC7F6B">
          <w:pPr>
            <w:pStyle w:val="507180A1CC174F62AA259396251B20BE"/>
          </w:pPr>
          <w:r w:rsidRPr="00AB5BA3">
            <w:rPr>
              <w:lang w:bidi="es-ES"/>
            </w:rPr>
            <w:t>456</w:t>
          </w:r>
        </w:p>
      </w:docPartBody>
    </w:docPart>
    <w:docPart>
      <w:docPartPr>
        <w:name w:val="0AC3C713999C421C87687F6039EFE43C"/>
        <w:category>
          <w:name w:val="General"/>
          <w:gallery w:val="placeholder"/>
        </w:category>
        <w:types>
          <w:type w:val="bbPlcHdr"/>
        </w:types>
        <w:behaviors>
          <w:behavior w:val="content"/>
        </w:behaviors>
        <w:guid w:val="{F1EC3B40-BBFA-4C6D-AD68-589F7FD1AAB3}"/>
      </w:docPartPr>
      <w:docPartBody>
        <w:p w:rsidR="00804D5D" w:rsidRDefault="00FC7F6B">
          <w:pPr>
            <w:pStyle w:val="0AC3C713999C421C87687F6039EFE43C"/>
          </w:pPr>
          <w:r w:rsidRPr="00AB5BA3">
            <w:rPr>
              <w:lang w:bidi="es-ES"/>
            </w:rPr>
            <w:t>456</w:t>
          </w:r>
        </w:p>
      </w:docPartBody>
    </w:docPart>
    <w:docPart>
      <w:docPartPr>
        <w:name w:val="FD09DCE3DFD946A69FAD626206F17B5A"/>
        <w:category>
          <w:name w:val="General"/>
          <w:gallery w:val="placeholder"/>
        </w:category>
        <w:types>
          <w:type w:val="bbPlcHdr"/>
        </w:types>
        <w:behaviors>
          <w:behavior w:val="content"/>
        </w:behaviors>
        <w:guid w:val="{00FEC6E4-0610-4CC1-AA53-A46EEDB91F67}"/>
      </w:docPartPr>
      <w:docPartBody>
        <w:p w:rsidR="00804D5D" w:rsidRDefault="00FC7F6B">
          <w:pPr>
            <w:pStyle w:val="FD09DCE3DFD946A69FAD626206F17B5A"/>
          </w:pPr>
          <w:r w:rsidRPr="00AB5BA3">
            <w:rPr>
              <w:lang w:bidi="es-ES"/>
            </w:rPr>
            <w:t>456</w:t>
          </w:r>
        </w:p>
      </w:docPartBody>
    </w:docPart>
    <w:docPart>
      <w:docPartPr>
        <w:name w:val="AB6D2B373BFF4FE792C4CD8B0CBF19AC"/>
        <w:category>
          <w:name w:val="General"/>
          <w:gallery w:val="placeholder"/>
        </w:category>
        <w:types>
          <w:type w:val="bbPlcHdr"/>
        </w:types>
        <w:behaviors>
          <w:behavior w:val="content"/>
        </w:behaviors>
        <w:guid w:val="{CBD81F2F-4A5D-4E07-A9D0-4FD4CA8D574E}"/>
      </w:docPartPr>
      <w:docPartBody>
        <w:p w:rsidR="00804D5D" w:rsidRDefault="00FC7F6B">
          <w:pPr>
            <w:pStyle w:val="AB6D2B373BFF4FE792C4CD8B0CBF19AC"/>
          </w:pPr>
          <w:r w:rsidRPr="00AB5BA3">
            <w:rPr>
              <w:lang w:bidi="es-ES"/>
            </w:rPr>
            <w:t>Encabezado de fila</w:t>
          </w:r>
        </w:p>
      </w:docPartBody>
    </w:docPart>
    <w:docPart>
      <w:docPartPr>
        <w:name w:val="EF5A007F11824861B87098CF581C8635"/>
        <w:category>
          <w:name w:val="General"/>
          <w:gallery w:val="placeholder"/>
        </w:category>
        <w:types>
          <w:type w:val="bbPlcHdr"/>
        </w:types>
        <w:behaviors>
          <w:behavior w:val="content"/>
        </w:behaviors>
        <w:guid w:val="{C04A38EE-1571-463E-8C45-ED9E64ECD8A1}"/>
      </w:docPartPr>
      <w:docPartBody>
        <w:p w:rsidR="00804D5D" w:rsidRDefault="00FC7F6B">
          <w:pPr>
            <w:pStyle w:val="EF5A007F11824861B87098CF581C8635"/>
          </w:pPr>
          <w:r w:rsidRPr="00AB5BA3">
            <w:rPr>
              <w:lang w:bidi="es-ES"/>
            </w:rPr>
            <w:t>789</w:t>
          </w:r>
        </w:p>
      </w:docPartBody>
    </w:docPart>
    <w:docPart>
      <w:docPartPr>
        <w:name w:val="E9EDA1F905C44C2185AB1C295B5DCFCE"/>
        <w:category>
          <w:name w:val="General"/>
          <w:gallery w:val="placeholder"/>
        </w:category>
        <w:types>
          <w:type w:val="bbPlcHdr"/>
        </w:types>
        <w:behaviors>
          <w:behavior w:val="content"/>
        </w:behaviors>
        <w:guid w:val="{261BE8DB-D5E7-4708-B631-7F5B8BF37AC7}"/>
      </w:docPartPr>
      <w:docPartBody>
        <w:p w:rsidR="00804D5D" w:rsidRDefault="00FC7F6B">
          <w:pPr>
            <w:pStyle w:val="E9EDA1F905C44C2185AB1C295B5DCFCE"/>
          </w:pPr>
          <w:r w:rsidRPr="00AB5BA3">
            <w:rPr>
              <w:lang w:bidi="es-ES"/>
            </w:rPr>
            <w:t>789</w:t>
          </w:r>
        </w:p>
      </w:docPartBody>
    </w:docPart>
    <w:docPart>
      <w:docPartPr>
        <w:name w:val="582876CA6D834CE299C1D08E341ECFEE"/>
        <w:category>
          <w:name w:val="General"/>
          <w:gallery w:val="placeholder"/>
        </w:category>
        <w:types>
          <w:type w:val="bbPlcHdr"/>
        </w:types>
        <w:behaviors>
          <w:behavior w:val="content"/>
        </w:behaviors>
        <w:guid w:val="{833073D7-7703-4E88-AF3C-418BF8DDA715}"/>
      </w:docPartPr>
      <w:docPartBody>
        <w:p w:rsidR="00804D5D" w:rsidRDefault="00FC7F6B">
          <w:pPr>
            <w:pStyle w:val="582876CA6D834CE299C1D08E341ECFEE"/>
          </w:pPr>
          <w:r w:rsidRPr="00AB5BA3">
            <w:rPr>
              <w:lang w:bidi="es-ES"/>
            </w:rPr>
            <w:t>789</w:t>
          </w:r>
        </w:p>
      </w:docPartBody>
    </w:docPart>
    <w:docPart>
      <w:docPartPr>
        <w:name w:val="C6DBAFB293E6451A8EE68FFD54D37BDA"/>
        <w:category>
          <w:name w:val="General"/>
          <w:gallery w:val="placeholder"/>
        </w:category>
        <w:types>
          <w:type w:val="bbPlcHdr"/>
        </w:types>
        <w:behaviors>
          <w:behavior w:val="content"/>
        </w:behaviors>
        <w:guid w:val="{1CBDD87A-8E24-498A-86CD-5AE1041FA783}"/>
      </w:docPartPr>
      <w:docPartBody>
        <w:p w:rsidR="00804D5D" w:rsidRDefault="00FC7F6B">
          <w:pPr>
            <w:pStyle w:val="C6DBAFB293E6451A8EE68FFD54D37BDA"/>
          </w:pPr>
          <w:r w:rsidRPr="00AB5BA3">
            <w:rPr>
              <w:lang w:bidi="es-ES"/>
            </w:rPr>
            <w:t>789</w:t>
          </w:r>
        </w:p>
      </w:docPartBody>
    </w:docPart>
    <w:docPart>
      <w:docPartPr>
        <w:name w:val="79DC0C3152DC495BB19E2E96B29E95BB"/>
        <w:category>
          <w:name w:val="General"/>
          <w:gallery w:val="placeholder"/>
        </w:category>
        <w:types>
          <w:type w:val="bbPlcHdr"/>
        </w:types>
        <w:behaviors>
          <w:behavior w:val="content"/>
        </w:behaviors>
        <w:guid w:val="{731D51B7-0023-419D-B016-46F68065BBBB}"/>
      </w:docPartPr>
      <w:docPartBody>
        <w:p w:rsidR="00804D5D" w:rsidRDefault="00FC7F6B">
          <w:pPr>
            <w:pStyle w:val="79DC0C3152DC495BB19E2E96B29E95BB"/>
          </w:pPr>
          <w:r w:rsidRPr="00AB5BA3">
            <w:rPr>
              <w:lang w:bidi="es-ES"/>
            </w:rPr>
            <w:t>Encabezado de fila</w:t>
          </w:r>
        </w:p>
      </w:docPartBody>
    </w:docPart>
    <w:docPart>
      <w:docPartPr>
        <w:name w:val="C79E838CED63497D8AC261ACA1276527"/>
        <w:category>
          <w:name w:val="General"/>
          <w:gallery w:val="placeholder"/>
        </w:category>
        <w:types>
          <w:type w:val="bbPlcHdr"/>
        </w:types>
        <w:behaviors>
          <w:behavior w:val="content"/>
        </w:behaviors>
        <w:guid w:val="{BCF490A0-E681-4999-8E8E-1B7FEC7847E4}"/>
      </w:docPartPr>
      <w:docPartBody>
        <w:p w:rsidR="00804D5D" w:rsidRDefault="00FC7F6B">
          <w:pPr>
            <w:pStyle w:val="C79E838CED63497D8AC261ACA1276527"/>
          </w:pPr>
          <w:r w:rsidRPr="00AB5BA3">
            <w:rPr>
              <w:lang w:bidi="es-ES"/>
            </w:rPr>
            <w:t>123</w:t>
          </w:r>
        </w:p>
      </w:docPartBody>
    </w:docPart>
    <w:docPart>
      <w:docPartPr>
        <w:name w:val="E1D327750AC84C088A171FC986E3CC10"/>
        <w:category>
          <w:name w:val="General"/>
          <w:gallery w:val="placeholder"/>
        </w:category>
        <w:types>
          <w:type w:val="bbPlcHdr"/>
        </w:types>
        <w:behaviors>
          <w:behavior w:val="content"/>
        </w:behaviors>
        <w:guid w:val="{FF7AAEE2-CB16-40CE-80CF-EE19FE3E029E}"/>
      </w:docPartPr>
      <w:docPartBody>
        <w:p w:rsidR="00804D5D" w:rsidRDefault="00FC7F6B">
          <w:pPr>
            <w:pStyle w:val="E1D327750AC84C088A171FC986E3CC10"/>
          </w:pPr>
          <w:r w:rsidRPr="00AB5BA3">
            <w:rPr>
              <w:lang w:bidi="es-ES"/>
            </w:rPr>
            <w:t>123</w:t>
          </w:r>
        </w:p>
      </w:docPartBody>
    </w:docPart>
    <w:docPart>
      <w:docPartPr>
        <w:name w:val="711996A0043A4ED4B28C628D751A21B6"/>
        <w:category>
          <w:name w:val="General"/>
          <w:gallery w:val="placeholder"/>
        </w:category>
        <w:types>
          <w:type w:val="bbPlcHdr"/>
        </w:types>
        <w:behaviors>
          <w:behavior w:val="content"/>
        </w:behaviors>
        <w:guid w:val="{B943B518-029D-4487-8C14-43827870FDDF}"/>
      </w:docPartPr>
      <w:docPartBody>
        <w:p w:rsidR="00804D5D" w:rsidRDefault="00FC7F6B">
          <w:pPr>
            <w:pStyle w:val="711996A0043A4ED4B28C628D751A21B6"/>
          </w:pPr>
          <w:r w:rsidRPr="00AB5BA3">
            <w:rPr>
              <w:lang w:bidi="es-ES"/>
            </w:rPr>
            <w:t>123</w:t>
          </w:r>
        </w:p>
      </w:docPartBody>
    </w:docPart>
    <w:docPart>
      <w:docPartPr>
        <w:name w:val="D7C29DFE58F34AE3AF4EA73739AFBD80"/>
        <w:category>
          <w:name w:val="General"/>
          <w:gallery w:val="placeholder"/>
        </w:category>
        <w:types>
          <w:type w:val="bbPlcHdr"/>
        </w:types>
        <w:behaviors>
          <w:behavior w:val="content"/>
        </w:behaviors>
        <w:guid w:val="{1E045E8B-1454-4871-869A-ED5060BE21BF}"/>
      </w:docPartPr>
      <w:docPartBody>
        <w:p w:rsidR="00804D5D" w:rsidRDefault="00FC7F6B">
          <w:pPr>
            <w:pStyle w:val="D7C29DFE58F34AE3AF4EA73739AFBD80"/>
          </w:pPr>
          <w:r w:rsidRPr="00AB5BA3">
            <w:rPr>
              <w:lang w:bidi="es-ES"/>
            </w:rPr>
            <w:t>123</w:t>
          </w:r>
        </w:p>
      </w:docPartBody>
    </w:docPart>
    <w:docPart>
      <w:docPartPr>
        <w:name w:val="D57E710C785A480E8AD422BAB69401A6"/>
        <w:category>
          <w:name w:val="General"/>
          <w:gallery w:val="placeholder"/>
        </w:category>
        <w:types>
          <w:type w:val="bbPlcHdr"/>
        </w:types>
        <w:behaviors>
          <w:behavior w:val="content"/>
        </w:behaviors>
        <w:guid w:val="{C12E5E68-3CB5-4A00-B753-8751441324D8}"/>
      </w:docPartPr>
      <w:docPartBody>
        <w:p w:rsidR="00804D5D" w:rsidRDefault="00FC7F6B">
          <w:pPr>
            <w:pStyle w:val="D57E710C785A480E8AD422BAB69401A6"/>
          </w:pPr>
          <w:r w:rsidRPr="00AB5BA3">
            <w:rPr>
              <w:lang w:bidi="es-ES"/>
            </w:rPr>
            <w:t>Encabezado de fila</w:t>
          </w:r>
        </w:p>
      </w:docPartBody>
    </w:docPart>
    <w:docPart>
      <w:docPartPr>
        <w:name w:val="BFC87EF182A74D2ABF8AF9461FCCE2D3"/>
        <w:category>
          <w:name w:val="General"/>
          <w:gallery w:val="placeholder"/>
        </w:category>
        <w:types>
          <w:type w:val="bbPlcHdr"/>
        </w:types>
        <w:behaviors>
          <w:behavior w:val="content"/>
        </w:behaviors>
        <w:guid w:val="{B13523BD-EE1C-4BA8-8A5A-5ED0C0B19376}"/>
      </w:docPartPr>
      <w:docPartBody>
        <w:p w:rsidR="00804D5D" w:rsidRDefault="00FC7F6B">
          <w:pPr>
            <w:pStyle w:val="BFC87EF182A74D2ABF8AF9461FCCE2D3"/>
          </w:pPr>
          <w:r w:rsidRPr="00AB5BA3">
            <w:rPr>
              <w:lang w:bidi="es-ES"/>
            </w:rPr>
            <w:t>456</w:t>
          </w:r>
        </w:p>
      </w:docPartBody>
    </w:docPart>
    <w:docPart>
      <w:docPartPr>
        <w:name w:val="F9E85D511BD74876937BB249518C1640"/>
        <w:category>
          <w:name w:val="General"/>
          <w:gallery w:val="placeholder"/>
        </w:category>
        <w:types>
          <w:type w:val="bbPlcHdr"/>
        </w:types>
        <w:behaviors>
          <w:behavior w:val="content"/>
        </w:behaviors>
        <w:guid w:val="{42A1D1D0-5D75-46B2-ADDD-827C980F6562}"/>
      </w:docPartPr>
      <w:docPartBody>
        <w:p w:rsidR="00804D5D" w:rsidRDefault="00FC7F6B">
          <w:pPr>
            <w:pStyle w:val="F9E85D511BD74876937BB249518C1640"/>
          </w:pPr>
          <w:r w:rsidRPr="00AB5BA3">
            <w:rPr>
              <w:lang w:bidi="es-ES"/>
            </w:rPr>
            <w:t>456</w:t>
          </w:r>
        </w:p>
      </w:docPartBody>
    </w:docPart>
    <w:docPart>
      <w:docPartPr>
        <w:name w:val="A455F8F1836F4F94907146A619CD331A"/>
        <w:category>
          <w:name w:val="General"/>
          <w:gallery w:val="placeholder"/>
        </w:category>
        <w:types>
          <w:type w:val="bbPlcHdr"/>
        </w:types>
        <w:behaviors>
          <w:behavior w:val="content"/>
        </w:behaviors>
        <w:guid w:val="{5DF8C475-33EC-4722-BA54-29E0C1E23C8A}"/>
      </w:docPartPr>
      <w:docPartBody>
        <w:p w:rsidR="00804D5D" w:rsidRDefault="00FC7F6B">
          <w:pPr>
            <w:pStyle w:val="A455F8F1836F4F94907146A619CD331A"/>
          </w:pPr>
          <w:r w:rsidRPr="00AB5BA3">
            <w:rPr>
              <w:lang w:bidi="es-ES"/>
            </w:rPr>
            <w:t>456</w:t>
          </w:r>
        </w:p>
      </w:docPartBody>
    </w:docPart>
    <w:docPart>
      <w:docPartPr>
        <w:name w:val="F063E17A000D4C54B0AE7DEEB23E621B"/>
        <w:category>
          <w:name w:val="General"/>
          <w:gallery w:val="placeholder"/>
        </w:category>
        <w:types>
          <w:type w:val="bbPlcHdr"/>
        </w:types>
        <w:behaviors>
          <w:behavior w:val="content"/>
        </w:behaviors>
        <w:guid w:val="{B9BBF8D8-37D4-4B40-B1AF-0E42F346B983}"/>
      </w:docPartPr>
      <w:docPartBody>
        <w:p w:rsidR="00804D5D" w:rsidRDefault="00FC7F6B">
          <w:pPr>
            <w:pStyle w:val="F063E17A000D4C54B0AE7DEEB23E621B"/>
          </w:pPr>
          <w:r w:rsidRPr="00AB5BA3">
            <w:rPr>
              <w:lang w:bidi="es-ES"/>
            </w:rPr>
            <w:t>456</w:t>
          </w:r>
        </w:p>
      </w:docPartBody>
    </w:docPart>
    <w:docPart>
      <w:docPartPr>
        <w:name w:val="BE792BDF4ED44AEAAE4E0EC0C7006BB0"/>
        <w:category>
          <w:name w:val="General"/>
          <w:gallery w:val="placeholder"/>
        </w:category>
        <w:types>
          <w:type w:val="bbPlcHdr"/>
        </w:types>
        <w:behaviors>
          <w:behavior w:val="content"/>
        </w:behaviors>
        <w:guid w:val="{6F45F5B4-EBDA-445F-95C4-13FFFF6CC4B8}"/>
      </w:docPartPr>
      <w:docPartBody>
        <w:p w:rsidR="00804D5D" w:rsidRDefault="00FC7F6B">
          <w:pPr>
            <w:pStyle w:val="BE792BDF4ED44AEAAE4E0EC0C7006BB0"/>
          </w:pPr>
          <w:r w:rsidRPr="00AB5BA3">
            <w:rPr>
              <w:lang w:bidi="es-ES"/>
            </w:rPr>
            <w:t>Encabezado de fila</w:t>
          </w:r>
        </w:p>
      </w:docPartBody>
    </w:docPart>
    <w:docPart>
      <w:docPartPr>
        <w:name w:val="96ABCDB326DC4862B7AB28730CF63475"/>
        <w:category>
          <w:name w:val="General"/>
          <w:gallery w:val="placeholder"/>
        </w:category>
        <w:types>
          <w:type w:val="bbPlcHdr"/>
        </w:types>
        <w:behaviors>
          <w:behavior w:val="content"/>
        </w:behaviors>
        <w:guid w:val="{7CD578F6-E10A-42E3-9714-AA39C9375D7C}"/>
      </w:docPartPr>
      <w:docPartBody>
        <w:p w:rsidR="00804D5D" w:rsidRDefault="00FC7F6B">
          <w:pPr>
            <w:pStyle w:val="96ABCDB326DC4862B7AB28730CF63475"/>
          </w:pPr>
          <w:r w:rsidRPr="00AB5BA3">
            <w:rPr>
              <w:lang w:bidi="es-ES"/>
            </w:rPr>
            <w:t>789</w:t>
          </w:r>
        </w:p>
      </w:docPartBody>
    </w:docPart>
    <w:docPart>
      <w:docPartPr>
        <w:name w:val="20C33F87727B4585A5423282C8A399DF"/>
        <w:category>
          <w:name w:val="General"/>
          <w:gallery w:val="placeholder"/>
        </w:category>
        <w:types>
          <w:type w:val="bbPlcHdr"/>
        </w:types>
        <w:behaviors>
          <w:behavior w:val="content"/>
        </w:behaviors>
        <w:guid w:val="{B55E2F3B-91AF-4CC2-BEEB-87A88D6E895A}"/>
      </w:docPartPr>
      <w:docPartBody>
        <w:p w:rsidR="00804D5D" w:rsidRDefault="00FC7F6B">
          <w:pPr>
            <w:pStyle w:val="20C33F87727B4585A5423282C8A399DF"/>
          </w:pPr>
          <w:r w:rsidRPr="00AB5BA3">
            <w:rPr>
              <w:lang w:bidi="es-ES"/>
            </w:rPr>
            <w:t>789</w:t>
          </w:r>
        </w:p>
      </w:docPartBody>
    </w:docPart>
    <w:docPart>
      <w:docPartPr>
        <w:name w:val="77A8BBC7914F467AB1E1BCB03445B82D"/>
        <w:category>
          <w:name w:val="General"/>
          <w:gallery w:val="placeholder"/>
        </w:category>
        <w:types>
          <w:type w:val="bbPlcHdr"/>
        </w:types>
        <w:behaviors>
          <w:behavior w:val="content"/>
        </w:behaviors>
        <w:guid w:val="{89B08423-323D-479B-9544-252E7C2A2133}"/>
      </w:docPartPr>
      <w:docPartBody>
        <w:p w:rsidR="00804D5D" w:rsidRDefault="00FC7F6B">
          <w:pPr>
            <w:pStyle w:val="77A8BBC7914F467AB1E1BCB03445B82D"/>
          </w:pPr>
          <w:r w:rsidRPr="00AB5BA3">
            <w:rPr>
              <w:lang w:bidi="es-ES"/>
            </w:rPr>
            <w:t>789</w:t>
          </w:r>
        </w:p>
      </w:docPartBody>
    </w:docPart>
    <w:docPart>
      <w:docPartPr>
        <w:name w:val="C800FFA22628455384F39FD483B9F7DE"/>
        <w:category>
          <w:name w:val="General"/>
          <w:gallery w:val="placeholder"/>
        </w:category>
        <w:types>
          <w:type w:val="bbPlcHdr"/>
        </w:types>
        <w:behaviors>
          <w:behavior w:val="content"/>
        </w:behaviors>
        <w:guid w:val="{8F910EE1-CD41-46C6-823A-09244B79561B}"/>
      </w:docPartPr>
      <w:docPartBody>
        <w:p w:rsidR="00804D5D" w:rsidRDefault="00FC7F6B">
          <w:pPr>
            <w:pStyle w:val="C800FFA22628455384F39FD483B9F7DE"/>
          </w:pPr>
          <w:r w:rsidRPr="00AB5BA3">
            <w:rPr>
              <w:lang w:bidi="es-ES"/>
            </w:rPr>
            <w:t>789</w:t>
          </w:r>
        </w:p>
      </w:docPartBody>
    </w:docPart>
    <w:docPart>
      <w:docPartPr>
        <w:name w:val="89DF22EF4871435FA2F2D4291034C9C9"/>
        <w:category>
          <w:name w:val="General"/>
          <w:gallery w:val="placeholder"/>
        </w:category>
        <w:types>
          <w:type w:val="bbPlcHdr"/>
        </w:types>
        <w:behaviors>
          <w:behavior w:val="content"/>
        </w:behaviors>
        <w:guid w:val="{AAC8F319-8AF6-481F-A57A-F9154CE573D6}"/>
      </w:docPartPr>
      <w:docPartBody>
        <w:p w:rsidR="00804D5D" w:rsidRDefault="00FC7F6B">
          <w:pPr>
            <w:pStyle w:val="89DF22EF4871435FA2F2D4291034C9C9"/>
          </w:pPr>
          <w:r w:rsidRPr="00AB5BA3">
            <w:rPr>
              <w:lang w:bidi="es-ES"/>
            </w:rPr>
            <w:t>[Coloque todas las tablas del artículo en una sección de tablas, después de las referencias (y, si corresponde,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EFDFB348A9D1403693227DA57787966B"/>
        <w:category>
          <w:name w:val="General"/>
          <w:gallery w:val="placeholder"/>
        </w:category>
        <w:types>
          <w:type w:val="bbPlcHdr"/>
        </w:types>
        <w:behaviors>
          <w:behavior w:val="content"/>
        </w:behaviors>
        <w:guid w:val="{FC712CEC-0B85-430A-942F-F87CF18E933D}"/>
      </w:docPartPr>
      <w:docPartBody>
        <w:p w:rsidR="00804D5D" w:rsidRDefault="00FC7F6B">
          <w:pPr>
            <w:pStyle w:val="EFDFB348A9D1403693227DA57787966B"/>
          </w:pPr>
          <w:r w:rsidRPr="00AB5BA3">
            <w:rPr>
              <w:lang w:bidi="es-ES"/>
            </w:rPr>
            <w:t>Título de ilustraciones:</w:t>
          </w:r>
        </w:p>
      </w:docPartBody>
    </w:docPart>
    <w:docPart>
      <w:docPartPr>
        <w:name w:val="133B811F34E84F3BAB42F937DC284C24"/>
        <w:category>
          <w:name w:val="General"/>
          <w:gallery w:val="placeholder"/>
        </w:category>
        <w:types>
          <w:type w:val="bbPlcHdr"/>
        </w:types>
        <w:behaviors>
          <w:behavior w:val="content"/>
        </w:behaviors>
        <w:guid w:val="{100724DC-B7C3-48FA-8AFD-AC0BDC5C7724}"/>
      </w:docPartPr>
      <w:docPartBody>
        <w:p w:rsidR="00804D5D" w:rsidRDefault="00FC7F6B">
          <w:pPr>
            <w:pStyle w:val="133B811F34E84F3BAB42F937DC284C24"/>
          </w:pPr>
          <w:r w:rsidRPr="00AB5BA3">
            <w:rPr>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6B"/>
    <w:rsid w:val="002454AA"/>
    <w:rsid w:val="00804D5D"/>
    <w:rsid w:val="00FC7F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A535BF3CBD4BAAB62E7B28A2BFB917">
    <w:name w:val="36A535BF3CBD4BAAB62E7B28A2BFB917"/>
  </w:style>
  <w:style w:type="paragraph" w:customStyle="1" w:styleId="0EDEC5490C1A408D97BAD3CB776C009F">
    <w:name w:val="0EDEC5490C1A408D97BAD3CB776C009F"/>
  </w:style>
  <w:style w:type="paragraph" w:customStyle="1" w:styleId="3C9F7072F9AA4460B9D50ABA1FE2B519">
    <w:name w:val="3C9F7072F9AA4460B9D50ABA1FE2B519"/>
  </w:style>
  <w:style w:type="paragraph" w:customStyle="1" w:styleId="294729873AA84F559D5D8DC42D0C1A8F">
    <w:name w:val="294729873AA84F559D5D8DC42D0C1A8F"/>
  </w:style>
  <w:style w:type="paragraph" w:customStyle="1" w:styleId="F483F9AA213D46AB81097B68E948A060">
    <w:name w:val="F483F9AA213D46AB81097B68E948A060"/>
  </w:style>
  <w:style w:type="paragraph" w:customStyle="1" w:styleId="4FFC5BDF0C6843B1BC88C018F2DE47A1">
    <w:name w:val="4FFC5BDF0C6843B1BC88C018F2DE47A1"/>
  </w:style>
  <w:style w:type="character" w:styleId="nfasis">
    <w:name w:val="Emphasis"/>
    <w:basedOn w:val="Fuentedeprrafopredeter"/>
    <w:uiPriority w:val="4"/>
    <w:unhideWhenUsed/>
    <w:qFormat/>
    <w:rPr>
      <w:i/>
      <w:iCs/>
    </w:rPr>
  </w:style>
  <w:style w:type="paragraph" w:customStyle="1" w:styleId="F3D4E175E39B4B95B8B9FD39FE6ADD2F">
    <w:name w:val="F3D4E175E39B4B95B8B9FD39FE6ADD2F"/>
  </w:style>
  <w:style w:type="paragraph" w:customStyle="1" w:styleId="EC5D7162F89B4F02A4D6386615F3B98A">
    <w:name w:val="EC5D7162F89B4F02A4D6386615F3B98A"/>
  </w:style>
  <w:style w:type="paragraph" w:customStyle="1" w:styleId="5F482A2FDE6A4B20BE36AF7FAF0686DB">
    <w:name w:val="5F482A2FDE6A4B20BE36AF7FAF0686DB"/>
  </w:style>
  <w:style w:type="paragraph" w:customStyle="1" w:styleId="907F8DB7A94A44C1A6A7F5B3ABCBAAB7">
    <w:name w:val="907F8DB7A94A44C1A6A7F5B3ABCBAAB7"/>
  </w:style>
  <w:style w:type="paragraph" w:customStyle="1" w:styleId="6F31584FAFE5467DA4730661AB8F35B5">
    <w:name w:val="6F31584FAFE5467DA4730661AB8F35B5"/>
  </w:style>
  <w:style w:type="paragraph" w:customStyle="1" w:styleId="BC9A84CF614C49D0BFF986257D17989D">
    <w:name w:val="BC9A84CF614C49D0BFF986257D17989D"/>
  </w:style>
  <w:style w:type="paragraph" w:customStyle="1" w:styleId="ACED6609A078400786EE2364EAD84074">
    <w:name w:val="ACED6609A078400786EE2364EAD84074"/>
  </w:style>
  <w:style w:type="paragraph" w:customStyle="1" w:styleId="EEAB76172CA34AE29999301BD091E6F6">
    <w:name w:val="EEAB76172CA34AE29999301BD091E6F6"/>
  </w:style>
  <w:style w:type="paragraph" w:customStyle="1" w:styleId="A5ED4DD69CCB44A18CD2FF79979B4FE0">
    <w:name w:val="A5ED4DD69CCB44A18CD2FF79979B4FE0"/>
  </w:style>
  <w:style w:type="paragraph" w:customStyle="1" w:styleId="32266AA06E6D46ECB503BBA093B97CD1">
    <w:name w:val="32266AA06E6D46ECB503BBA093B97CD1"/>
  </w:style>
  <w:style w:type="paragraph" w:customStyle="1" w:styleId="CB8F687DFD714EC198B0CD83D484E937">
    <w:name w:val="CB8F687DFD714EC198B0CD83D484E937"/>
  </w:style>
  <w:style w:type="paragraph" w:customStyle="1" w:styleId="10ECB62F83564745B2EF4CF4273F4793">
    <w:name w:val="10ECB62F83564745B2EF4CF4273F4793"/>
  </w:style>
  <w:style w:type="paragraph" w:customStyle="1" w:styleId="44716F90902D4107866CD6B9FBDAE672">
    <w:name w:val="44716F90902D4107866CD6B9FBDAE672"/>
  </w:style>
  <w:style w:type="paragraph" w:customStyle="1" w:styleId="A85DD073653D4BCD87E81981E8C1BE1A">
    <w:name w:val="A85DD073653D4BCD87E81981E8C1BE1A"/>
  </w:style>
  <w:style w:type="paragraph" w:customStyle="1" w:styleId="7E78D3B0B5B6459CBCEEDDE860DFFF5F">
    <w:name w:val="7E78D3B0B5B6459CBCEEDDE860DFFF5F"/>
  </w:style>
  <w:style w:type="paragraph" w:customStyle="1" w:styleId="62080A0BB2EB46E098DEF87894C4DD1C">
    <w:name w:val="62080A0BB2EB46E098DEF87894C4DD1C"/>
  </w:style>
  <w:style w:type="paragraph" w:customStyle="1" w:styleId="C4E6CA2AB0B84F98B3DCD5053A8DA65A">
    <w:name w:val="C4E6CA2AB0B84F98B3DCD5053A8DA65A"/>
  </w:style>
  <w:style w:type="paragraph" w:customStyle="1" w:styleId="471A0815352841FCB3B5C3566D8BFCA2">
    <w:name w:val="471A0815352841FCB3B5C3566D8BFCA2"/>
  </w:style>
  <w:style w:type="paragraph" w:customStyle="1" w:styleId="4401BE0527DD4D15AF74711815E723C3">
    <w:name w:val="4401BE0527DD4D15AF74711815E723C3"/>
  </w:style>
  <w:style w:type="paragraph" w:customStyle="1" w:styleId="1483256099424A14BC0D72960FCBE468">
    <w:name w:val="1483256099424A14BC0D72960FCBE468"/>
  </w:style>
  <w:style w:type="paragraph" w:customStyle="1" w:styleId="8DB7CCADDC764305859917EBA4E7AAEA">
    <w:name w:val="8DB7CCADDC764305859917EBA4E7AAEA"/>
  </w:style>
  <w:style w:type="paragraph" w:customStyle="1" w:styleId="D307E3761B8244928140CDB7C3EA2D44">
    <w:name w:val="D307E3761B8244928140CDB7C3EA2D44"/>
  </w:style>
  <w:style w:type="paragraph" w:customStyle="1" w:styleId="84A268AF85834A328C42E24BF152E5CB">
    <w:name w:val="84A268AF85834A328C42E24BF152E5CB"/>
  </w:style>
  <w:style w:type="paragraph" w:customStyle="1" w:styleId="00DA38E099E54A838F38995818BD935A">
    <w:name w:val="00DA38E099E54A838F38995818BD935A"/>
  </w:style>
  <w:style w:type="paragraph" w:customStyle="1" w:styleId="D76A5B022A3B49749ABAFF943D2A44ED">
    <w:name w:val="D76A5B022A3B49749ABAFF943D2A44ED"/>
  </w:style>
  <w:style w:type="paragraph" w:customStyle="1" w:styleId="4A079437C3184E2F99A7A5EF0B561AC6">
    <w:name w:val="4A079437C3184E2F99A7A5EF0B561AC6"/>
  </w:style>
  <w:style w:type="paragraph" w:customStyle="1" w:styleId="FD7DBC2ED1FF46EAA791294128711063">
    <w:name w:val="FD7DBC2ED1FF46EAA791294128711063"/>
  </w:style>
  <w:style w:type="paragraph" w:customStyle="1" w:styleId="3EAE9284D9034E97909EFCA2878B3C19">
    <w:name w:val="3EAE9284D9034E97909EFCA2878B3C19"/>
  </w:style>
  <w:style w:type="paragraph" w:customStyle="1" w:styleId="834BA94BFBBC47EC84E75686CE8505B6">
    <w:name w:val="834BA94BFBBC47EC84E75686CE8505B6"/>
  </w:style>
  <w:style w:type="paragraph" w:customStyle="1" w:styleId="80D41BD0D123433E9806A55F6DC834CF">
    <w:name w:val="80D41BD0D123433E9806A55F6DC834CF"/>
  </w:style>
  <w:style w:type="paragraph" w:customStyle="1" w:styleId="E640F2479DEC444FADBA25A6D8E4C431">
    <w:name w:val="E640F2479DEC444FADBA25A6D8E4C431"/>
  </w:style>
  <w:style w:type="paragraph" w:customStyle="1" w:styleId="507180A1CC174F62AA259396251B20BE">
    <w:name w:val="507180A1CC174F62AA259396251B20BE"/>
  </w:style>
  <w:style w:type="paragraph" w:customStyle="1" w:styleId="0AC3C713999C421C87687F6039EFE43C">
    <w:name w:val="0AC3C713999C421C87687F6039EFE43C"/>
  </w:style>
  <w:style w:type="paragraph" w:customStyle="1" w:styleId="FD09DCE3DFD946A69FAD626206F17B5A">
    <w:name w:val="FD09DCE3DFD946A69FAD626206F17B5A"/>
  </w:style>
  <w:style w:type="paragraph" w:customStyle="1" w:styleId="AB6D2B373BFF4FE792C4CD8B0CBF19AC">
    <w:name w:val="AB6D2B373BFF4FE792C4CD8B0CBF19AC"/>
  </w:style>
  <w:style w:type="paragraph" w:customStyle="1" w:styleId="EF5A007F11824861B87098CF581C8635">
    <w:name w:val="EF5A007F11824861B87098CF581C8635"/>
  </w:style>
  <w:style w:type="paragraph" w:customStyle="1" w:styleId="E9EDA1F905C44C2185AB1C295B5DCFCE">
    <w:name w:val="E9EDA1F905C44C2185AB1C295B5DCFCE"/>
  </w:style>
  <w:style w:type="paragraph" w:customStyle="1" w:styleId="582876CA6D834CE299C1D08E341ECFEE">
    <w:name w:val="582876CA6D834CE299C1D08E341ECFEE"/>
  </w:style>
  <w:style w:type="paragraph" w:customStyle="1" w:styleId="C6DBAFB293E6451A8EE68FFD54D37BDA">
    <w:name w:val="C6DBAFB293E6451A8EE68FFD54D37BDA"/>
  </w:style>
  <w:style w:type="paragraph" w:customStyle="1" w:styleId="79DC0C3152DC495BB19E2E96B29E95BB">
    <w:name w:val="79DC0C3152DC495BB19E2E96B29E95BB"/>
  </w:style>
  <w:style w:type="paragraph" w:customStyle="1" w:styleId="C79E838CED63497D8AC261ACA1276527">
    <w:name w:val="C79E838CED63497D8AC261ACA1276527"/>
  </w:style>
  <w:style w:type="paragraph" w:customStyle="1" w:styleId="E1D327750AC84C088A171FC986E3CC10">
    <w:name w:val="E1D327750AC84C088A171FC986E3CC10"/>
  </w:style>
  <w:style w:type="paragraph" w:customStyle="1" w:styleId="711996A0043A4ED4B28C628D751A21B6">
    <w:name w:val="711996A0043A4ED4B28C628D751A21B6"/>
  </w:style>
  <w:style w:type="paragraph" w:customStyle="1" w:styleId="D7C29DFE58F34AE3AF4EA73739AFBD80">
    <w:name w:val="D7C29DFE58F34AE3AF4EA73739AFBD80"/>
  </w:style>
  <w:style w:type="paragraph" w:customStyle="1" w:styleId="D57E710C785A480E8AD422BAB69401A6">
    <w:name w:val="D57E710C785A480E8AD422BAB69401A6"/>
  </w:style>
  <w:style w:type="paragraph" w:customStyle="1" w:styleId="BFC87EF182A74D2ABF8AF9461FCCE2D3">
    <w:name w:val="BFC87EF182A74D2ABF8AF9461FCCE2D3"/>
  </w:style>
  <w:style w:type="paragraph" w:customStyle="1" w:styleId="F9E85D511BD74876937BB249518C1640">
    <w:name w:val="F9E85D511BD74876937BB249518C1640"/>
  </w:style>
  <w:style w:type="paragraph" w:customStyle="1" w:styleId="A455F8F1836F4F94907146A619CD331A">
    <w:name w:val="A455F8F1836F4F94907146A619CD331A"/>
  </w:style>
  <w:style w:type="paragraph" w:customStyle="1" w:styleId="F063E17A000D4C54B0AE7DEEB23E621B">
    <w:name w:val="F063E17A000D4C54B0AE7DEEB23E621B"/>
  </w:style>
  <w:style w:type="paragraph" w:customStyle="1" w:styleId="BE792BDF4ED44AEAAE4E0EC0C7006BB0">
    <w:name w:val="BE792BDF4ED44AEAAE4E0EC0C7006BB0"/>
  </w:style>
  <w:style w:type="paragraph" w:customStyle="1" w:styleId="96ABCDB326DC4862B7AB28730CF63475">
    <w:name w:val="96ABCDB326DC4862B7AB28730CF63475"/>
  </w:style>
  <w:style w:type="paragraph" w:customStyle="1" w:styleId="20C33F87727B4585A5423282C8A399DF">
    <w:name w:val="20C33F87727B4585A5423282C8A399DF"/>
  </w:style>
  <w:style w:type="paragraph" w:customStyle="1" w:styleId="77A8BBC7914F467AB1E1BCB03445B82D">
    <w:name w:val="77A8BBC7914F467AB1E1BCB03445B82D"/>
  </w:style>
  <w:style w:type="paragraph" w:customStyle="1" w:styleId="C800FFA22628455384F39FD483B9F7DE">
    <w:name w:val="C800FFA22628455384F39FD483B9F7DE"/>
  </w:style>
  <w:style w:type="paragraph" w:customStyle="1" w:styleId="89DF22EF4871435FA2F2D4291034C9C9">
    <w:name w:val="89DF22EF4871435FA2F2D4291034C9C9"/>
  </w:style>
  <w:style w:type="paragraph" w:customStyle="1" w:styleId="EFDFB348A9D1403693227DA57787966B">
    <w:name w:val="EFDFB348A9D1403693227DA57787966B"/>
  </w:style>
  <w:style w:type="paragraph" w:customStyle="1" w:styleId="133B811F34E84F3BAB42F937DC284C24">
    <w:name w:val="133B811F34E84F3BAB42F937DC284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de usuario – en construccion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1B97E-709B-4657-8BD2-DA1A88188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618</TotalTime>
  <Pages>9</Pages>
  <Words>833</Words>
  <Characters>4583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Diseño Esencial del desarrollo de una Peluquería.</dc:subject>
  <dc:creator>RVRN2</dc:creator>
  <cp:keywords/>
  <dc:description/>
  <cp:lastModifiedBy>Juan Ignacio Ortiz</cp:lastModifiedBy>
  <cp:revision>2</cp:revision>
  <dcterms:created xsi:type="dcterms:W3CDTF">2023-09-09T22:31:00Z</dcterms:created>
  <dcterms:modified xsi:type="dcterms:W3CDTF">2023-09-10T10:22:00Z</dcterms:modified>
</cp:coreProperties>
</file>