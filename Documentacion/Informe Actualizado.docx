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32067166"/>
        <w:docPartObj>
          <w:docPartGallery w:val="Cover Pages"/>
          <w:docPartUnique/>
        </w:docPartObj>
      </w:sdtPr>
      <w:sdtEndPr/>
      <w:sdtContent>
        <w:p w14:paraId="17E22038" w14:textId="77777777" w:rsidR="00ED6E89" w:rsidRDefault="001839C2" w:rsidP="001839C2">
          <w:pPr>
            <w:tabs>
              <w:tab w:val="right" w:pos="9026"/>
            </w:tabs>
            <w:ind w:firstLine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C0F774" wp14:editId="624AE4BA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485775</wp:posOffset>
                    </wp:positionV>
                    <wp:extent cx="6858000" cy="9144000"/>
                    <wp:effectExtent l="0" t="0" r="0" b="0"/>
                    <wp:wrapTight wrapText="bothSides">
                      <wp:wrapPolygon edited="0">
                        <wp:start x="0" y="0"/>
                        <wp:lineTo x="0" y="21555"/>
                        <wp:lineTo x="21540" y="21555"/>
                        <wp:lineTo x="21540" y="0"/>
                        <wp:lineTo x="0" y="0"/>
                      </wp:wrapPolygon>
                    </wp:wrapTight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54" name="Rectángulo 54"/>
                            <wps:cNvSpPr/>
                            <wps:spPr>
                              <a:xfrm>
                                <a:off x="0" y="0"/>
                                <a:ext cx="6858000" cy="91440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55000">
                                    <a:srgbClr val="FE7FFE"/>
                                  </a:gs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87000">
                                    <a:srgbClr val="FF00FF"/>
                                  </a:gs>
                                  <a:gs pos="100000">
                                    <a:srgbClr val="FF00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D37222" w14:textId="328B6AB1" w:rsidR="001839C2" w:rsidRPr="009B0A12" w:rsidRDefault="001839C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  <w14:textOutline w14:w="9525" w14:cap="rnd" w14:cmpd="sng" w14:algn="ctr">
                                        <w14:gradFill>
                                          <w14:gsLst>
                                            <w14:gs w14:pos="0">
                                              <w14:schemeClr w14:val="bg1"/>
                                            </w14:gs>
                                            <w14:gs w14:pos="74000">
                                              <w14:schemeClr w14:val="accent1">
                                                <w14:lumMod w14:val="45000"/>
                                                <w14:lumOff w14:val="55000"/>
                                              </w14:schemeClr>
                                            </w14:gs>
                                            <w14:gs w14:pos="84000">
                                              <w14:schemeClr w14:val="bg1"/>
                                            </w14:gs>
                                            <w14:gs w14:pos="100000">
                                              <w14:schemeClr w14:val="accent1">
                                                <w14:lumMod w14:val="30000"/>
                                                <w14:lumOff w14:val="70000"/>
                                              </w14:schemeClr>
                                            </w14:gs>
                                          </w14:gsLst>
                                          <w14:path w14:path="circle">
                                            <w14:fillToRect w14:l="100000" w14:t="100000" w14:r="0" w14:b="0"/>
                                          </w14:path>
                                        </w14:gra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B0A12">
                                    <w:rPr>
                                      <w:noProof/>
                                      <w:color w:val="FFFFFF" w:themeColor="background1"/>
                                      <w:sz w:val="48"/>
                                      <w:szCs w:val="48"/>
                                      <w14:textOutline w14:w="9525" w14:cap="rnd" w14:cmpd="sng" w14:algn="ctr">
                                        <w14:gradFill>
                                          <w14:gsLst>
                                            <w14:gs w14:pos="0">
                                              <w14:schemeClr w14:val="bg1"/>
                                            </w14:gs>
                                            <w14:gs w14:pos="74000">
                                              <w14:schemeClr w14:val="accent1">
                                                <w14:lumMod w14:val="45000"/>
                                                <w14:lumOff w14:val="55000"/>
                                              </w14:schemeClr>
                                            </w14:gs>
                                            <w14:gs w14:pos="84000">
                                              <w14:schemeClr w14:val="bg1"/>
                                            </w14:gs>
                                            <w14:gs w14:pos="100000">
                                              <w14:schemeClr w14:val="accent1">
                                                <w14:lumMod w14:val="30000"/>
                                                <w14:lumOff w14:val="70000"/>
                                              </w14:schemeClr>
                                            </w14:gs>
                                          </w14:gsLst>
                                          <w14:path w14:path="circle">
                                            <w14:fillToRect w14:l="100000" w14:t="100000" w14:r="0" w14:b="0"/>
                                          </w14:path>
                                        </w14:gra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2988D46E" wp14:editId="738E9D47">
                                        <wp:extent cx="5053688" cy="3724275"/>
                                        <wp:effectExtent l="133350" t="114300" r="147320" b="161925"/>
                                        <wp:docPr id="25" name="Imagen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magen 3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055116" cy="37253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 w="88900" cap="sq">
                                                  <a:solidFill>
                                                    <a:srgbClr val="FFFFFF"/>
                                                  </a:solidFill>
                                                  <a:miter lim="800000"/>
                                                </a:ln>
                                                <a:effectLst>
                                                  <a:outerShdw blurRad="55000" dist="18000" dir="5400000" algn="tl" rotWithShape="0">
                                                    <a:srgbClr val="000000">
                                                      <a:alpha val="40000"/>
                                                    </a:srgbClr>
                                                  </a:outerShdw>
                                                </a:effectLst>
                                                <a:scene3d>
                                                  <a:camera prst="orthographicFront"/>
                                                  <a:lightRig rig="twoPt" dir="t">
                                                    <a:rot lat="0" lon="0" rev="7200000"/>
                                                  </a:lightRig>
                                                </a:scene3d>
                                                <a:sp3d>
                                                  <a:bevelT w="25400" h="19050"/>
                                                  <a:contourClr>
                                                    <a:srgbClr val="FFFFFF"/>
                                                  </a:contourClr>
                                                </a:sp3d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28569" y="5438774"/>
                                <a:ext cx="6800855" cy="32861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14:textOutline w14:w="9525" w14:cap="rnd" w14:cmpd="sng" w14:algn="ctr">
                                        <w14:gradFill>
                                          <w14:gsLst>
                                            <w14:gs w14:pos="0">
                                              <w14:schemeClr w14:val="bg1"/>
                                            </w14:gs>
                                            <w14:gs w14:pos="74000">
                                              <w14:schemeClr w14:val="accent1">
                                                <w14:lumMod w14:val="45000"/>
                                                <w14:lumOff w14:val="55000"/>
                                              </w14:schemeClr>
                                            </w14:gs>
                                            <w14:gs w14:pos="84000">
                                              <w14:schemeClr w14:val="bg1"/>
                                            </w14:gs>
                                            <w14:gs w14:pos="100000">
                                              <w14:schemeClr w14:val="accent1">
                                                <w14:lumMod w14:val="30000"/>
                                                <w14:lumOff w14:val="70000"/>
                                              </w14:schemeClr>
                                            </w14:gs>
                                          </w14:gsLst>
                                          <w14:path w14:path="circle">
                                            <w14:fillToRect w14:l="100000" w14:t="100000" w14:r="0" w14:b="0"/>
                                          </w14:path>
                                        </w14:gradFill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5CE5EBD" w14:textId="055F57DB" w:rsidR="001839C2" w:rsidRPr="009B0A12" w:rsidRDefault="00B038C4" w:rsidP="001839C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14:textOutline w14:w="9525" w14:cap="rnd" w14:cmpd="sng" w14:algn="ctr">
                                            <w14:gradFill>
                                              <w14:gsLst>
                                                <w14:gs w14:pos="0">
                                                  <w14:schemeClr w14:val="bg1"/>
                                                </w14:gs>
                                                <w14:gs w14:pos="74000">
                                                  <w14:schemeClr w14:val="accent1">
                                                    <w14:lumMod w14:val="45000"/>
                                                    <w14:lumOff w14:val="55000"/>
                                                  </w14:schemeClr>
                                                </w14:gs>
                                                <w14:gs w14:pos="84000">
                                                  <w14:schemeClr w14:val="bg1"/>
                                                </w14:gs>
                                                <w14:gs w14:pos="100000">
                                                  <w14:schemeClr w14:val="accent1">
                                                    <w14:lumMod w14:val="30000"/>
                                                    <w14:lumOff w14:val="70000"/>
                                                  </w14:schemeClr>
                                                </w14:gs>
                                              </w14:gsLst>
                                              <w14:path w14:path="circle">
                                                <w14:fillToRect w14:l="100000" w14:t="100000" w14:r="0" w14:b="0"/>
                                              </w14:path>
                                            </w14:gra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9B0A1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14:textOutline w14:w="9525" w14:cap="rnd" w14:cmpd="sng" w14:algn="ctr">
                                            <w14:gradFill>
                                              <w14:gsLst>
                                                <w14:gs w14:pos="0">
                                                  <w14:schemeClr w14:val="bg1"/>
                                                </w14:gs>
                                                <w14:gs w14:pos="74000">
                                                  <w14:schemeClr w14:val="accent1">
                                                    <w14:lumMod w14:val="45000"/>
                                                    <w14:lumOff w14:val="55000"/>
                                                  </w14:schemeClr>
                                                </w14:gs>
                                                <w14:gs w14:pos="84000">
                                                  <w14:schemeClr w14:val="bg1"/>
                                                </w14:gs>
                                                <w14:gs w14:pos="100000">
                                                  <w14:schemeClr w14:val="accent1">
                                                    <w14:lumMod w14:val="30000"/>
                                                    <w14:lumOff w14:val="70000"/>
                                                  </w14:schemeClr>
                                                </w14:gs>
                                              </w14:gsLst>
                                              <w14:path w14:path="circle">
                                                <w14:fillToRect w14:l="100000" w14:t="100000" w14:r="0" w14:b="0"/>
                                              </w14:path>
                                            </w14:gra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Manual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14:textOutline w14:w="9525" w14:cap="rnd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9155114" w14:textId="20CCA41C" w:rsidR="001839C2" w:rsidRPr="009B0A12" w:rsidRDefault="001839C2" w:rsidP="001839C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DDDDDD" w:themeColor="accent1"/>
                                          <w:sz w:val="36"/>
                                          <w:szCs w:val="36"/>
                                          <w14:textOutline w14:w="9525" w14:cap="rnd" w14:cmpd="sng" w14:algn="ctr">
                                            <w14:gradFill>
                                              <w14:gsLst>
                                                <w14:gs w14:pos="0">
                                                  <w14:schemeClr w14:val="bg1"/>
                                                </w14:gs>
                                                <w14:gs w14:pos="74000">
                                                  <w14:schemeClr w14:val="accent1">
                                                    <w14:lumMod w14:val="45000"/>
                                                    <w14:lumOff w14:val="55000"/>
                                                  </w14:schemeClr>
                                                </w14:gs>
                                                <w14:gs w14:pos="84000">
                                                  <w14:schemeClr w14:val="bg1"/>
                                                </w14:gs>
                                                <w14:gs w14:pos="100000">
                                                  <w14:schemeClr w14:val="accent1">
                                                    <w14:lumMod w14:val="30000"/>
                                                    <w14:lumOff w14:val="70000"/>
                                                  </w14:schemeClr>
                                                </w14:gs>
                                              </w14:gsLst>
                                              <w14:path w14:path="circle">
                                                <w14:fillToRect w14:l="100000" w14:t="100000" w14:r="0" w14:b="0"/>
                                              </w14:path>
                                            </w14:gra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2846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14:textOutline w14:w="9525" w14:cap="rnd" w14:cmpd="sng" w14:algn="ctr">
                                            <w14:solidFill>
                                              <w14:srgbClr w14:val="FFFFFF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Diseño Esencial del desarrollo de una Peluquería.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C0F774" id="Grupo 48" o:spid="_x0000_s1026" style="position:absolute;margin-left:24pt;margin-top:38.25pt;width:540pt;height:10in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">
                    <v:rect id="Rectángulo 54" o:spid="_x0000_s1027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" fillcolor="#fdfdfd [180]" stroked="f" strokeweight="1pt">
                      <v:fill color2="fuchsia" colors="0 #fdfdfd;36045f #fe7ffe;57016f fuchsia;1 fuchsia" focus="100%" type="gradient"/>
                      <v:textbox inset="54pt,54pt,1in,5in">
                        <w:txbxContent>
                          <w:p w14:paraId="37D37222" w14:textId="328B6AB1" w:rsidR="001839C2" w:rsidRPr="009B0A12" w:rsidRDefault="001839C2">
                            <w:pPr>
                              <w:pStyle w:val="Sinespaciado"/>
                              <w:rPr>
                                <w:color w:val="FFFFFF" w:themeColor="background1"/>
                                <w:sz w:val="48"/>
                                <w:szCs w:val="48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bg1"/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4000">
                                        <w14:schemeClr w14:val="bg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0A1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bg1"/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4000">
                                        <w14:schemeClr w14:val="bg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2988D46E" wp14:editId="738E9D47">
                                  <wp:extent cx="5053688" cy="3724275"/>
                                  <wp:effectExtent l="133350" t="114300" r="147320" b="161925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55116" cy="37253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28" type="#_x0000_t202" style="position:absolute;left:285;top:54387;width:68009;height:328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bg1"/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4000">
                                        <w14:schemeClr w14:val="bg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5CE5EBD" w14:textId="055F57DB" w:rsidR="001839C2" w:rsidRPr="009B0A12" w:rsidRDefault="00B038C4" w:rsidP="001839C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14:textOutline w14:w="9525" w14:cap="rnd" w14:cmpd="sng" w14:algn="ctr">
                                      <w14:gradFill>
                                        <w14:gsLst>
                                          <w14:gs w14:pos="0">
                                            <w14:schemeClr w14:val="bg1"/>
                                          </w14:gs>
                                          <w14:gs w14:pos="74000">
                                            <w14:schemeClr w14:val="accent1">
                                              <w14:lumMod w14:val="45000"/>
                                              <w14:lumOff w14:val="55000"/>
                                            </w14:schemeClr>
                                          </w14:gs>
                                          <w14:gs w14:pos="84000">
                                            <w14:schemeClr w14:val="bg1"/>
                                          </w14:gs>
                                          <w14:gs w14:pos="100000">
                                            <w14:schemeClr w14:val="accent1">
                                              <w14:lumMod w14:val="30000"/>
                                              <w14:lumOff w14:val="70000"/>
                                            </w14:schemeClr>
                                          </w14:gs>
                                        </w14:gsLst>
                                        <w14:path w14:path="circle">
                                          <w14:fillToRect w14:l="100000" w14:t="100000" w14:r="0" w14:b="0"/>
                                        </w14:path>
                                      </w14:gra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B0A1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14:textOutline w14:w="9525" w14:cap="rnd" w14:cmpd="sng" w14:algn="ctr">
                                      <w14:gradFill>
                                        <w14:gsLst>
                                          <w14:gs w14:pos="0">
                                            <w14:schemeClr w14:val="bg1"/>
                                          </w14:gs>
                                          <w14:gs w14:pos="74000">
                                            <w14:schemeClr w14:val="accent1">
                                              <w14:lumMod w14:val="45000"/>
                                              <w14:lumOff w14:val="55000"/>
                                            </w14:schemeClr>
                                          </w14:gs>
                                          <w14:gs w14:pos="84000">
                                            <w14:schemeClr w14:val="bg1"/>
                                          </w14:gs>
                                          <w14:gs w14:pos="100000">
                                            <w14:schemeClr w14:val="accent1">
                                              <w14:lumMod w14:val="30000"/>
                                              <w14:lumOff w14:val="70000"/>
                                            </w14:schemeClr>
                                          </w14:gs>
                                        </w14:gsLst>
                                        <w14:path w14:path="circle">
                                          <w14:fillToRect w14:l="100000" w14:t="100000" w14:r="0" w14:b="0"/>
                                        </w14:path>
                                      </w14:gradFill>
                                      <w14:prstDash w14:val="solid"/>
                                      <w14:bevel/>
                                    </w14:textOutline>
                                  </w:rPr>
                                  <w:t>Manual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9155114" w14:textId="20CCA41C" w:rsidR="001839C2" w:rsidRPr="009B0A12" w:rsidRDefault="001839C2" w:rsidP="001839C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DDDDDD" w:themeColor="accent1"/>
                                    <w:sz w:val="36"/>
                                    <w:szCs w:val="36"/>
                                    <w14:textOutline w14:w="9525" w14:cap="rnd" w14:cmpd="sng" w14:algn="ctr">
                                      <w14:gradFill>
                                        <w14:gsLst>
                                          <w14:gs w14:pos="0">
                                            <w14:schemeClr w14:val="bg1"/>
                                          </w14:gs>
                                          <w14:gs w14:pos="74000">
                                            <w14:schemeClr w14:val="accent1">
                                              <w14:lumMod w14:val="45000"/>
                                              <w14:lumOff w14:val="55000"/>
                                            </w14:schemeClr>
                                          </w14:gs>
                                          <w14:gs w14:pos="84000">
                                            <w14:schemeClr w14:val="bg1"/>
                                          </w14:gs>
                                          <w14:gs w14:pos="100000">
                                            <w14:schemeClr w14:val="accent1">
                                              <w14:lumMod w14:val="30000"/>
                                              <w14:lumOff w14:val="70000"/>
                                            </w14:schemeClr>
                                          </w14:gs>
                                        </w14:gsLst>
                                        <w14:path w14:path="circle">
                                          <w14:fillToRect w14:l="100000" w14:t="100000" w14:r="0" w14:b="0"/>
                                        </w14:path>
                                      </w14:gra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846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14:textOutline w14:w="9525" w14:cap="rnd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Diseño Esencial del desarrollo de una Peluquería.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type="tight" anchorx="page" anchory="page"/>
                  </v:group>
                </w:pict>
              </mc:Fallback>
            </mc:AlternateContent>
          </w:r>
          <w:r>
            <w:br w:type="page"/>
          </w:r>
        </w:p>
        <w:p w14:paraId="4AE11445" w14:textId="2C2B6583" w:rsidR="001839C2" w:rsidRPr="001839C2" w:rsidRDefault="00172A81" w:rsidP="001839C2">
          <w:pPr>
            <w:tabs>
              <w:tab w:val="right" w:pos="9026"/>
            </w:tabs>
            <w:ind w:firstLine="0"/>
          </w:pPr>
        </w:p>
      </w:sdtContent>
    </w:sdt>
    <w:p w14:paraId="327B7C70" w14:textId="010D886E" w:rsidR="00E81978" w:rsidRPr="00AB5BA3" w:rsidRDefault="00172A81">
      <w:pPr>
        <w:pStyle w:val="Ttulo"/>
      </w:pPr>
      <w:sdt>
        <w:sdtPr>
          <w:alias w:val="Título:"/>
          <w:tag w:val="Título:"/>
          <w:id w:val="726351117"/>
          <w:placeholder>
            <w:docPart w:val="36A535BF3CBD4BAAB62E7B28A2BFB91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038C4">
            <w:t>Manual</w:t>
          </w:r>
        </w:sdtContent>
      </w:sdt>
    </w:p>
    <w:p w14:paraId="78FF7E5B" w14:textId="39C67F11" w:rsidR="003D52CC" w:rsidRDefault="001839C2" w:rsidP="003D52CC">
      <w:pPr>
        <w:pStyle w:val="Ttulo21"/>
      </w:pPr>
      <w:r>
        <w:t xml:space="preserve">Alumno </w:t>
      </w:r>
      <w:r w:rsidR="003D52CC">
        <w:t>Juan Ignacio Ortiz</w:t>
      </w:r>
    </w:p>
    <w:p w14:paraId="4B713E4D" w14:textId="0FA8B78A" w:rsidR="001839C2" w:rsidRPr="00AB5BA3" w:rsidRDefault="001839C2" w:rsidP="003D52CC">
      <w:pPr>
        <w:pStyle w:val="Ttulo21"/>
      </w:pPr>
      <w:r>
        <w:t>Profesor Omar Alejandro Altamirano</w:t>
      </w:r>
    </w:p>
    <w:p w14:paraId="2AF2F3EB" w14:textId="3145C4A2" w:rsidR="00E81978" w:rsidRPr="003D52CC" w:rsidRDefault="003D52CC" w:rsidP="00B823AA">
      <w:pPr>
        <w:pStyle w:val="Ttulo21"/>
        <w:rPr>
          <w:lang w:val="es-AR"/>
        </w:rPr>
      </w:pPr>
      <w:r w:rsidRPr="003D52CC">
        <w:rPr>
          <w:lang w:val="es-AR"/>
        </w:rPr>
        <w:t xml:space="preserve">U.E.G.P. </w:t>
      </w:r>
      <w:r>
        <w:rPr>
          <w:lang w:val="es-AR"/>
        </w:rPr>
        <w:t>N</w:t>
      </w:r>
      <w:r w:rsidRPr="003D52CC">
        <w:rPr>
          <w:lang w:val="es-AR"/>
        </w:rPr>
        <w:t>° 175 “Instituto Su</w:t>
      </w:r>
      <w:r>
        <w:rPr>
          <w:lang w:val="es-AR"/>
        </w:rPr>
        <w:t>perior NUEVA GENERACIÓN”</w:t>
      </w:r>
    </w:p>
    <w:p w14:paraId="7D0E7144" w14:textId="354B1497" w:rsidR="0093046E" w:rsidRDefault="0093046E" w:rsidP="00B823AA">
      <w:pPr>
        <w:pStyle w:val="Ttulo21"/>
        <w:rPr>
          <w:lang w:val="es-AR"/>
        </w:rPr>
      </w:pPr>
    </w:p>
    <w:p w14:paraId="1C61A213" w14:textId="77777777" w:rsidR="0093046E" w:rsidRDefault="0093046E">
      <w:pPr>
        <w:rPr>
          <w:lang w:val="es-AR"/>
        </w:rPr>
      </w:pPr>
      <w:r>
        <w:rPr>
          <w:lang w:val="es-A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-8532597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9375BC" w14:textId="1E337F0C" w:rsidR="0093046E" w:rsidRDefault="0093046E">
          <w:pPr>
            <w:pStyle w:val="TtuloTDC"/>
          </w:pPr>
          <w:r>
            <w:t>Índice</w:t>
          </w:r>
        </w:p>
        <w:p w14:paraId="72269FEE" w14:textId="770B2B8A" w:rsidR="00EA5DA2" w:rsidRDefault="0093046E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92105" w:history="1">
            <w:r w:rsidR="00EA5DA2" w:rsidRPr="00094E31">
              <w:rPr>
                <w:rStyle w:val="Hipervnculo"/>
                <w:noProof/>
              </w:rPr>
              <w:t>Descripción de la Organización (Resumen)</w:t>
            </w:r>
            <w:r w:rsidR="00EA5DA2">
              <w:rPr>
                <w:noProof/>
                <w:webHidden/>
              </w:rPr>
              <w:tab/>
            </w:r>
            <w:r w:rsidR="00EA5DA2">
              <w:rPr>
                <w:noProof/>
                <w:webHidden/>
              </w:rPr>
              <w:fldChar w:fldCharType="begin"/>
            </w:r>
            <w:r w:rsidR="00EA5DA2">
              <w:rPr>
                <w:noProof/>
                <w:webHidden/>
              </w:rPr>
              <w:instrText xml:space="preserve"> PAGEREF _Toc146992105 \h </w:instrText>
            </w:r>
            <w:r w:rsidR="00EA5DA2">
              <w:rPr>
                <w:noProof/>
                <w:webHidden/>
              </w:rPr>
            </w:r>
            <w:r w:rsidR="00EA5DA2">
              <w:rPr>
                <w:noProof/>
                <w:webHidden/>
              </w:rPr>
              <w:fldChar w:fldCharType="separate"/>
            </w:r>
            <w:r w:rsidR="00EA5DA2">
              <w:rPr>
                <w:noProof/>
                <w:webHidden/>
              </w:rPr>
              <w:t>3</w:t>
            </w:r>
            <w:r w:rsidR="00EA5DA2">
              <w:rPr>
                <w:noProof/>
                <w:webHidden/>
              </w:rPr>
              <w:fldChar w:fldCharType="end"/>
            </w:r>
          </w:hyperlink>
        </w:p>
        <w:p w14:paraId="4ED251DE" w14:textId="45AA3E19" w:rsidR="00EA5DA2" w:rsidRDefault="00EA5DA2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46992106" w:history="1">
            <w:r w:rsidRPr="00094E31">
              <w:rPr>
                <w:rStyle w:val="Hipervnculo"/>
                <w:noProof/>
              </w:rPr>
              <w:t>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B8B7C" w14:textId="5F8079A3" w:rsidR="00EA5DA2" w:rsidRDefault="00EA5DA2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46992107" w:history="1">
            <w:r w:rsidRPr="00094E31">
              <w:rPr>
                <w:rStyle w:val="Hipervnculo"/>
                <w:noProof/>
              </w:rPr>
              <w:t>Declaración de Propósitos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30C14" w14:textId="308E39EE" w:rsidR="00EA5DA2" w:rsidRDefault="00EA5DA2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46992108" w:history="1">
            <w:r w:rsidRPr="00094E31">
              <w:rPr>
                <w:rStyle w:val="Hipervnculo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35B2C" w14:textId="01E0B699" w:rsidR="00EA5DA2" w:rsidRDefault="00EA5DA2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46992109" w:history="1">
            <w:r w:rsidRPr="00094E31">
              <w:rPr>
                <w:rStyle w:val="Hipervnculo"/>
                <w:noProof/>
              </w:rPr>
              <w:t>Lista de acontecimientos: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5CDB" w14:textId="270778D0" w:rsidR="00EA5DA2" w:rsidRDefault="00EA5DA2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46992110" w:history="1">
            <w:r w:rsidRPr="00094E31">
              <w:rPr>
                <w:rStyle w:val="Hipervnculo"/>
                <w:noProof/>
              </w:rPr>
              <w:t>Diagrama de Flujo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AE65" w14:textId="7C202E66" w:rsidR="0093046E" w:rsidRDefault="0093046E">
          <w:r>
            <w:rPr>
              <w:b/>
              <w:bCs/>
            </w:rPr>
            <w:fldChar w:fldCharType="end"/>
          </w:r>
        </w:p>
      </w:sdtContent>
    </w:sdt>
    <w:p w14:paraId="394C0AE7" w14:textId="77777777" w:rsidR="00E81978" w:rsidRPr="00A10964" w:rsidRDefault="00E81978" w:rsidP="00B823AA">
      <w:pPr>
        <w:pStyle w:val="Ttulo21"/>
        <w:rPr>
          <w:lang w:val="es-AR"/>
        </w:rPr>
      </w:pPr>
    </w:p>
    <w:p w14:paraId="2E1C37D6" w14:textId="25E5136B" w:rsidR="00E81978" w:rsidRPr="00AB5BA3" w:rsidRDefault="00DA2A2E">
      <w:pPr>
        <w:pStyle w:val="Ttulodeseccin"/>
      </w:pPr>
      <w:bookmarkStart w:id="0" w:name="_Toc146992105"/>
      <w:r>
        <w:t>Descripción de la Organización (Resumen)</w:t>
      </w:r>
      <w:bookmarkEnd w:id="0"/>
    </w:p>
    <w:p w14:paraId="378BAEA1" w14:textId="75D089CD" w:rsidR="00E81978" w:rsidRDefault="00BA1661" w:rsidP="00AE2E8D">
      <w:pPr>
        <w:pStyle w:val="Sinespaciado"/>
      </w:pPr>
      <w:r>
        <w:t>La organización es una peluquería de barrio, donde la dueña del local es la que se encarga de administrar los turnos</w:t>
      </w:r>
      <w:r w:rsidR="00AE2E8D">
        <w:t xml:space="preserve"> por medio de “WhatsApp” o “Messenger”</w:t>
      </w:r>
      <w:r w:rsidR="00266872">
        <w:t xml:space="preserve"> para los clientes que la contactan para consumir</w:t>
      </w:r>
      <w:r>
        <w:t xml:space="preserve"> los servicios</w:t>
      </w:r>
      <w:r w:rsidR="00266872">
        <w:t xml:space="preserve"> de peluquería. Además, se encarga</w:t>
      </w:r>
      <w:r>
        <w:t xml:space="preserve"> de realizar las compras </w:t>
      </w:r>
      <w:r w:rsidR="00266872">
        <w:t>de los productos necesarios que ocupa, finalizado el turno de los clientes, se encarga</w:t>
      </w:r>
      <w:r>
        <w:t xml:space="preserve"> de la limpieza y mantenimiento del local y sus accesorios</w:t>
      </w:r>
      <w:r w:rsidR="000F25E2">
        <w:t>, por lo que a veces no puede con todo y algunos turnos son cancelados o reprogramados.</w:t>
      </w:r>
    </w:p>
    <w:p w14:paraId="19934A5B" w14:textId="1FD41316" w:rsidR="00B038C4" w:rsidRDefault="00B038C4" w:rsidP="00AE2E8D">
      <w:pPr>
        <w:pStyle w:val="Sinespaciado"/>
      </w:pPr>
    </w:p>
    <w:p w14:paraId="71EBAC55" w14:textId="44DFFB92" w:rsidR="00266872" w:rsidRDefault="00B038C4" w:rsidP="00B038C4">
      <w:pPr>
        <w:pStyle w:val="Sinespaciado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B47C3A" wp14:editId="12469A98">
            <wp:simplePos x="0" y="0"/>
            <wp:positionH relativeFrom="margin">
              <wp:posOffset>2416810</wp:posOffset>
            </wp:positionH>
            <wp:positionV relativeFrom="paragraph">
              <wp:posOffset>139065</wp:posOffset>
            </wp:positionV>
            <wp:extent cx="3287395" cy="2466975"/>
            <wp:effectExtent l="0" t="0" r="8255" b="9525"/>
            <wp:wrapThrough wrapText="bothSides">
              <wp:wrapPolygon edited="0">
                <wp:start x="0" y="0"/>
                <wp:lineTo x="0" y="21517"/>
                <wp:lineTo x="21529" y="21517"/>
                <wp:lineTo x="2152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872">
        <w:t>La dirección del local es Avenida La Valle 17</w:t>
      </w:r>
      <w:r>
        <w:t>26</w:t>
      </w:r>
      <w:r w:rsidR="00266872">
        <w:t>.</w:t>
      </w:r>
    </w:p>
    <w:p w14:paraId="5C8B3BA1" w14:textId="3650A2F9" w:rsidR="00266872" w:rsidRDefault="00266872" w:rsidP="00B038C4">
      <w:pPr>
        <w:pStyle w:val="Sinespaciado"/>
        <w:numPr>
          <w:ilvl w:val="0"/>
          <w:numId w:val="16"/>
        </w:numPr>
      </w:pPr>
      <w:r>
        <w:t>El local cuenta con todo tipo de equipamiento para corte de pelo, peinados, coloreado y barbería.</w:t>
      </w:r>
    </w:p>
    <w:p w14:paraId="565F4ABE" w14:textId="4223AE2E" w:rsidR="00266872" w:rsidRDefault="00266872" w:rsidP="00B038C4">
      <w:pPr>
        <w:pStyle w:val="Sinespaciado"/>
        <w:numPr>
          <w:ilvl w:val="0"/>
          <w:numId w:val="16"/>
        </w:numPr>
      </w:pPr>
      <w:r>
        <w:t xml:space="preserve">El </w:t>
      </w:r>
      <w:r w:rsidR="007375D5">
        <w:t>acceso a Internet y a equipos inteligentes todavía no está establecido.</w:t>
      </w:r>
    </w:p>
    <w:p w14:paraId="7F6469E2" w14:textId="4A3EFD4F" w:rsidR="007375D5" w:rsidRDefault="007375D5" w:rsidP="00AE2E8D">
      <w:pPr>
        <w:pStyle w:val="Sinespaciado"/>
      </w:pPr>
    </w:p>
    <w:p w14:paraId="6D88A36D" w14:textId="2DF283BC" w:rsidR="007375D5" w:rsidRDefault="007375D5" w:rsidP="00AE2E8D">
      <w:pPr>
        <w:pStyle w:val="Sinespaciado"/>
      </w:pPr>
    </w:p>
    <w:p w14:paraId="4BB495F1" w14:textId="69E925CD" w:rsidR="007375D5" w:rsidRDefault="007375D5" w:rsidP="00AE2E8D">
      <w:pPr>
        <w:pStyle w:val="Sinespaciado"/>
      </w:pPr>
    </w:p>
    <w:p w14:paraId="305C0EDA" w14:textId="56B291D1" w:rsidR="007375D5" w:rsidRDefault="007375D5" w:rsidP="00AE2E8D">
      <w:pPr>
        <w:pStyle w:val="Sinespaciado"/>
      </w:pPr>
    </w:p>
    <w:p w14:paraId="1B90E9DA" w14:textId="21680B64" w:rsidR="007375D5" w:rsidRDefault="007375D5" w:rsidP="00AE2E8D">
      <w:pPr>
        <w:pStyle w:val="Sinespaciado"/>
      </w:pPr>
    </w:p>
    <w:p w14:paraId="2F89C1D6" w14:textId="52DE05A8" w:rsidR="007375D5" w:rsidRDefault="007375D5" w:rsidP="00AE2E8D">
      <w:pPr>
        <w:pStyle w:val="Sinespaciado"/>
      </w:pPr>
    </w:p>
    <w:p w14:paraId="2A8BF2D9" w14:textId="55F02920" w:rsidR="007375D5" w:rsidRDefault="007375D5" w:rsidP="00AE2E8D">
      <w:pPr>
        <w:pStyle w:val="Sinespaciado"/>
      </w:pPr>
    </w:p>
    <w:p w14:paraId="0BEAEF6C" w14:textId="38EF9E12" w:rsidR="007375D5" w:rsidRPr="00AB5BA3" w:rsidRDefault="007375D5" w:rsidP="00AE2E8D">
      <w:pPr>
        <w:pStyle w:val="Sinespaciado"/>
      </w:pPr>
    </w:p>
    <w:bookmarkStart w:id="1" w:name="_Toc146992106"/>
    <w:p w14:paraId="04B7247E" w14:textId="3F88B529" w:rsidR="00E81978" w:rsidRPr="00AB5BA3" w:rsidRDefault="00172A81">
      <w:pPr>
        <w:pStyle w:val="Ttulodeseccin"/>
      </w:pPr>
      <w:sdt>
        <w:sdtPr>
          <w:alias w:val="Título de sección:"/>
          <w:tag w:val="Título de sección:"/>
          <w:id w:val="984196707"/>
          <w:placeholder>
            <w:docPart w:val="5F482A2FDE6A4B20BE36AF7FAF0686D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038C4">
            <w:t>Manual</w:t>
          </w:r>
        </w:sdtContent>
      </w:sdt>
      <w:bookmarkEnd w:id="1"/>
    </w:p>
    <w:p w14:paraId="00FFACA0" w14:textId="1C7D1F55" w:rsidR="00E81978" w:rsidRPr="00AB5BA3" w:rsidRDefault="00EC77D1">
      <w:r>
        <w:t xml:space="preserve">En esta introducción quiero explicar como estará organizado el documento, primero esta la portada, los datos del documento, el resumen o descripción breve, el índice de todos los títulos y demás títulos. </w:t>
      </w:r>
    </w:p>
    <w:p w14:paraId="6B8E281A" w14:textId="75A92DA9" w:rsidR="00E81978" w:rsidRPr="00AB5BA3" w:rsidRDefault="007375D5">
      <w:pPr>
        <w:pStyle w:val="Ttulo1"/>
      </w:pPr>
      <w:bookmarkStart w:id="2" w:name="_Toc146992107"/>
      <w:r>
        <w:t>Declaración de Propósitos</w:t>
      </w:r>
      <w:bookmarkEnd w:id="2"/>
    </w:p>
    <w:p w14:paraId="3C9C2185" w14:textId="5BC5A35B" w:rsidR="00E81978" w:rsidRPr="00AF2C87" w:rsidRDefault="00EC77D1" w:rsidP="00EC77D1">
      <w:r w:rsidRPr="00EC77D1">
        <w:t xml:space="preserve">El propósito de este desarrollo es crear una página web para </w:t>
      </w:r>
      <w:r w:rsidR="00946B7E">
        <w:t>automatizar</w:t>
      </w:r>
      <w:r w:rsidRPr="00EC77D1">
        <w:t xml:space="preserve"> la organización de sus turnos y </w:t>
      </w:r>
      <w:r>
        <w:t>horarios para evitar pérdida de clientes, malos momentos y a su vez</w:t>
      </w:r>
      <w:r w:rsidRPr="00EC77D1">
        <w:t xml:space="preserve"> aumentar la visibilidad de sus servicios y atraer nuevos clientes</w:t>
      </w:r>
      <w:r>
        <w:t xml:space="preserve"> con el objetivo de que el negocio crezca</w:t>
      </w:r>
      <w:r w:rsidRPr="00EC77D1">
        <w:t>.</w:t>
      </w:r>
    </w:p>
    <w:p w14:paraId="69FAF772" w14:textId="0999FB84" w:rsidR="00E81978" w:rsidRPr="00AB5BA3" w:rsidRDefault="00E81978" w:rsidP="00D51E3B">
      <w:pPr>
        <w:pStyle w:val="Bibliografa"/>
        <w:rPr>
          <w:noProof/>
        </w:rPr>
      </w:pPr>
    </w:p>
    <w:p w14:paraId="7CE52382" w14:textId="3548CE06" w:rsidR="00E81978" w:rsidRPr="00AB5BA3" w:rsidRDefault="00CD24F0">
      <w:pPr>
        <w:pStyle w:val="Ttulodeseccin"/>
      </w:pPr>
      <w:bookmarkStart w:id="3" w:name="_Toc146992108"/>
      <w:r>
        <w:t>Diagrama de Contexto</w:t>
      </w:r>
      <w:bookmarkEnd w:id="3"/>
    </w:p>
    <w:p w14:paraId="7D902CA8" w14:textId="0D61D62F" w:rsidR="00E81978" w:rsidRPr="00AB5BA3" w:rsidRDefault="00D51E3B">
      <w:pPr>
        <w:pStyle w:val="Sinespaciad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1A5AD3" wp14:editId="7D182060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5285740" cy="303784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03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0ED616" w14:textId="77777777" w:rsidR="00EA5DA2" w:rsidRDefault="00EA5DA2" w:rsidP="00EA5DA2">
      <w:pPr>
        <w:pStyle w:val="Ttulo1"/>
        <w:rPr>
          <w:noProof/>
        </w:rPr>
      </w:pPr>
      <w:bookmarkStart w:id="4" w:name="_Toc146992109"/>
      <w:r>
        <w:rPr>
          <w:noProof/>
        </w:rPr>
        <w:t>Lista de acontecimientos:</w:t>
      </w:r>
      <w:bookmarkEnd w:id="4"/>
    </w:p>
    <w:p w14:paraId="0437F72B" w14:textId="77777777" w:rsidR="00EA5DA2" w:rsidRDefault="00EA5DA2" w:rsidP="00EA5DA2">
      <w:pPr>
        <w:pStyle w:val="Prrafodelista"/>
        <w:numPr>
          <w:ilvl w:val="0"/>
          <w:numId w:val="17"/>
        </w:numPr>
        <w:spacing w:before="120" w:after="200" w:line="264" w:lineRule="auto"/>
      </w:pPr>
      <w:r>
        <w:rPr>
          <w:u w:val="single"/>
        </w:rPr>
        <w:t>Cliente:</w:t>
      </w:r>
    </w:p>
    <w:p w14:paraId="7211D2C2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Visita la página.</w:t>
      </w:r>
    </w:p>
    <w:p w14:paraId="30CF47C6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Entra en la página de información sobre los servicios disponibles.</w:t>
      </w:r>
    </w:p>
    <w:p w14:paraId="1B0154F8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Crea una cuenta nueva.</w:t>
      </w:r>
    </w:p>
    <w:p w14:paraId="1D256000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Inicia sesión.</w:t>
      </w:r>
    </w:p>
    <w:p w14:paraId="3DE0926D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Elige un servicio.</w:t>
      </w:r>
    </w:p>
    <w:p w14:paraId="6B5E42CD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Elige un horario para su turno.</w:t>
      </w:r>
    </w:p>
    <w:p w14:paraId="1A359F32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Cancela turno programado.</w:t>
      </w:r>
    </w:p>
    <w:p w14:paraId="16290A39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Solicita reprogramar turno.</w:t>
      </w:r>
    </w:p>
    <w:p w14:paraId="3F79E401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Solicita cambiar de servicio.</w:t>
      </w:r>
    </w:p>
    <w:p w14:paraId="422CD627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Modifica sus datos.</w:t>
      </w:r>
    </w:p>
    <w:p w14:paraId="4D205D33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Borra su cuenta.</w:t>
      </w:r>
    </w:p>
    <w:p w14:paraId="6DA44EDB" w14:textId="77777777" w:rsidR="00EA5DA2" w:rsidRDefault="00EA5DA2" w:rsidP="00EA5DA2">
      <w:pPr>
        <w:pStyle w:val="Prrafodelista"/>
      </w:pPr>
    </w:p>
    <w:p w14:paraId="537225E3" w14:textId="77777777" w:rsidR="00EA5DA2" w:rsidRDefault="00EA5DA2" w:rsidP="00EA5DA2">
      <w:pPr>
        <w:pStyle w:val="Prrafodelista"/>
        <w:numPr>
          <w:ilvl w:val="0"/>
          <w:numId w:val="17"/>
        </w:numPr>
        <w:spacing w:before="120" w:after="200" w:line="264" w:lineRule="auto"/>
      </w:pPr>
      <w:r>
        <w:rPr>
          <w:u w:val="single"/>
        </w:rPr>
        <w:t>Administrador:</w:t>
      </w:r>
    </w:p>
    <w:p w14:paraId="5D2458E5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Crea nuevos usuarios.</w:t>
      </w:r>
    </w:p>
    <w:p w14:paraId="56732474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Informa sobre usuarios.</w:t>
      </w:r>
    </w:p>
    <w:p w14:paraId="1A4A5920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Actualiza permisos de usuarios.</w:t>
      </w:r>
    </w:p>
    <w:p w14:paraId="3149D214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Actualiza datos de usuarios.</w:t>
      </w:r>
    </w:p>
    <w:p w14:paraId="780D1E9B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Elimina usuarios.</w:t>
      </w:r>
    </w:p>
    <w:p w14:paraId="2A5C1C3E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Crea servicios.</w:t>
      </w:r>
    </w:p>
    <w:p w14:paraId="2AB43AC9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Actualiza servicios.</w:t>
      </w:r>
    </w:p>
    <w:p w14:paraId="5F3FF6B4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Elimina servicios.</w:t>
      </w:r>
    </w:p>
    <w:p w14:paraId="33E82E62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Crea turnos basados en el tipo de servicio.</w:t>
      </w:r>
    </w:p>
    <w:p w14:paraId="6D483B04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Actualiza horarios disponibles.</w:t>
      </w:r>
    </w:p>
    <w:p w14:paraId="070D0B5B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Actualiza estado de Peluqueras disponibles.</w:t>
      </w:r>
    </w:p>
    <w:p w14:paraId="1A796220" w14:textId="77777777" w:rsidR="00EA5DA2" w:rsidRDefault="00EA5DA2" w:rsidP="00EA5DA2">
      <w:pPr>
        <w:pStyle w:val="Prrafodelista"/>
        <w:ind w:left="1440"/>
      </w:pPr>
    </w:p>
    <w:p w14:paraId="3DB624B7" w14:textId="77777777" w:rsidR="00EA5DA2" w:rsidRPr="003E5ADA" w:rsidRDefault="00EA5DA2" w:rsidP="00EA5DA2">
      <w:pPr>
        <w:pStyle w:val="Prrafodelista"/>
        <w:numPr>
          <w:ilvl w:val="0"/>
          <w:numId w:val="17"/>
        </w:numPr>
        <w:spacing w:before="120" w:after="200" w:line="264" w:lineRule="auto"/>
      </w:pPr>
      <w:r>
        <w:rPr>
          <w:u w:val="single"/>
        </w:rPr>
        <w:t>Usuario/Operador:</w:t>
      </w:r>
    </w:p>
    <w:p w14:paraId="0FAB5813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Actualiza horarios disponibles.</w:t>
      </w:r>
    </w:p>
    <w:p w14:paraId="3B5E9157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Actualiza información de servicios.</w:t>
      </w:r>
    </w:p>
    <w:p w14:paraId="35FA988A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Solicita información de Clientes.</w:t>
      </w:r>
    </w:p>
    <w:p w14:paraId="69BAA91E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Solicita agenda de Turnos.</w:t>
      </w:r>
    </w:p>
    <w:p w14:paraId="38F6CC93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Reprograma turnos.</w:t>
      </w:r>
    </w:p>
    <w:p w14:paraId="6F12F3B9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Cancela turnos.</w:t>
      </w:r>
    </w:p>
    <w:p w14:paraId="451CF59F" w14:textId="77777777" w:rsidR="00EA5DA2" w:rsidRDefault="00EA5DA2" w:rsidP="00EA5DA2">
      <w:pPr>
        <w:pStyle w:val="Prrafodelista"/>
        <w:numPr>
          <w:ilvl w:val="1"/>
          <w:numId w:val="17"/>
        </w:numPr>
        <w:spacing w:before="120" w:after="200" w:line="264" w:lineRule="auto"/>
      </w:pPr>
      <w:r>
        <w:t>Agrega turnos.</w:t>
      </w:r>
    </w:p>
    <w:p w14:paraId="0307A085" w14:textId="77777777" w:rsidR="00EA5DA2" w:rsidRPr="001B3390" w:rsidRDefault="00EA5DA2" w:rsidP="00EA5DA2"/>
    <w:p w14:paraId="36B7C32E" w14:textId="77777777" w:rsidR="00EA5DA2" w:rsidRPr="00AB5BA3" w:rsidRDefault="00EA5DA2" w:rsidP="00EA5DA2">
      <w:pPr>
        <w:pStyle w:val="Sinespaciado"/>
      </w:pPr>
    </w:p>
    <w:p w14:paraId="42C78EF5" w14:textId="14DCAAD8" w:rsidR="00EA5DA2" w:rsidRDefault="00EA5DA2" w:rsidP="00EA5DA2">
      <w:pPr>
        <w:pStyle w:val="Ttulo1"/>
        <w:rPr>
          <w:noProof/>
        </w:rPr>
      </w:pPr>
      <w:bookmarkStart w:id="5" w:name="_Toc146992110"/>
      <w:r>
        <w:rPr>
          <w:noProof/>
        </w:rPr>
        <w:t>Diagrama de Flujo de Datos</w:t>
      </w:r>
      <w:r>
        <w:rPr>
          <w:noProof/>
        </w:rPr>
        <w:t>:</w:t>
      </w:r>
      <w:bookmarkEnd w:id="5"/>
    </w:p>
    <w:p w14:paraId="7C314179" w14:textId="5AD34529" w:rsidR="00E81978" w:rsidRDefault="00EA5DA2" w:rsidP="00EA5DA2">
      <w:pPr>
        <w:pStyle w:val="Tablailustracin"/>
      </w:pPr>
      <w:r>
        <w:object w:dxaOrig="8850" w:dyaOrig="11535" w14:anchorId="1EEA5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2.5pt;height:576.75pt" o:ole="">
            <v:imagedata r:id="rId12" o:title=""/>
          </v:shape>
          <o:OLEObject Type="Embed" ProgID="Visio.Drawing.15" ShapeID="_x0000_i1031" DrawAspect="Content" ObjectID="_1757604864" r:id="rId13"/>
        </w:object>
      </w:r>
    </w:p>
    <w:p w14:paraId="20E14C03" w14:textId="56EC1431" w:rsidR="00EA5DA2" w:rsidRPr="00AB5BA3" w:rsidRDefault="00EA5DA2" w:rsidP="00EA5DA2">
      <w:pPr>
        <w:pStyle w:val="Tablailustracin"/>
      </w:pPr>
      <w:r>
        <w:object w:dxaOrig="8836" w:dyaOrig="14055" w14:anchorId="0EA38510">
          <v:shape id="_x0000_i1033" type="#_x0000_t75" style="width:438.7pt;height:697.85pt" o:ole="">
            <v:imagedata r:id="rId14" o:title=""/>
          </v:shape>
          <o:OLEObject Type="Embed" ProgID="Visio.Drawing.15" ShapeID="_x0000_i1033" DrawAspect="Content" ObjectID="_1757604865" r:id="rId15"/>
        </w:object>
      </w:r>
    </w:p>
    <w:sectPr w:rsidR="00EA5DA2" w:rsidRPr="00AB5BA3" w:rsidSect="0093046E">
      <w:headerReference w:type="default" r:id="rId16"/>
      <w:headerReference w:type="first" r:id="rId17"/>
      <w:footnotePr>
        <w:pos w:val="beneathText"/>
      </w:footnotePr>
      <w:pgSz w:w="11906" w:h="16838" w:code="9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10D13" w14:textId="77777777" w:rsidR="00172A81" w:rsidRDefault="00172A81">
      <w:pPr>
        <w:spacing w:line="240" w:lineRule="auto"/>
      </w:pPr>
      <w:r>
        <w:separator/>
      </w:r>
    </w:p>
    <w:p w14:paraId="5D0F4873" w14:textId="77777777" w:rsidR="00172A81" w:rsidRDefault="00172A81"/>
  </w:endnote>
  <w:endnote w:type="continuationSeparator" w:id="0">
    <w:p w14:paraId="7EB0988C" w14:textId="77777777" w:rsidR="00172A81" w:rsidRDefault="00172A81">
      <w:pPr>
        <w:spacing w:line="240" w:lineRule="auto"/>
      </w:pPr>
      <w:r>
        <w:continuationSeparator/>
      </w:r>
    </w:p>
    <w:p w14:paraId="57D936CF" w14:textId="77777777" w:rsidR="00172A81" w:rsidRDefault="00172A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C2874" w14:textId="77777777" w:rsidR="00172A81" w:rsidRDefault="00172A81">
      <w:pPr>
        <w:spacing w:line="240" w:lineRule="auto"/>
      </w:pPr>
      <w:r>
        <w:separator/>
      </w:r>
    </w:p>
    <w:p w14:paraId="17E8BA9E" w14:textId="77777777" w:rsidR="00172A81" w:rsidRDefault="00172A81"/>
  </w:footnote>
  <w:footnote w:type="continuationSeparator" w:id="0">
    <w:p w14:paraId="3B2A079E" w14:textId="77777777" w:rsidR="00172A81" w:rsidRDefault="00172A81">
      <w:pPr>
        <w:spacing w:line="240" w:lineRule="auto"/>
      </w:pPr>
      <w:r>
        <w:continuationSeparator/>
      </w:r>
    </w:p>
    <w:p w14:paraId="5672FE28" w14:textId="77777777" w:rsidR="00172A81" w:rsidRDefault="00172A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8B6FD" w14:textId="4FC542CF" w:rsidR="00E81978" w:rsidRDefault="00172A81">
    <w:pPr>
      <w:pStyle w:val="Encabezado"/>
    </w:pPr>
    <w:sdt>
      <w:sdtPr>
        <w:rPr>
          <w:rStyle w:val="Textoennegrita"/>
        </w:rPr>
        <w:alias w:val="Encabezado"/>
        <w:tag w:val=""/>
        <w:id w:val="12739865"/>
        <w:placeholder>
          <w:docPart w:val="EFDFB348A9D1403693227DA57787966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 w:rsidR="00352DBC">
          <w:rPr>
            <w:rStyle w:val="Textoennegrita"/>
          </w:rPr>
          <w:t>Manual de usuario – en construccion</w:t>
        </w:r>
      </w:sdtContent>
    </w:sdt>
    <w:r w:rsidR="005D3A03">
      <w:rPr>
        <w:rStyle w:val="Textoennegrita"/>
        <w:lang w:bidi="es-ES"/>
      </w:rPr>
      <w:ptab w:relativeTo="margin" w:alignment="right" w:leader="none"/>
    </w:r>
    <w:r w:rsidR="005D3A03">
      <w:rPr>
        <w:rStyle w:val="Textoennegrita"/>
        <w:lang w:bidi="es-ES"/>
      </w:rPr>
      <w:fldChar w:fldCharType="begin"/>
    </w:r>
    <w:r w:rsidR="005D3A03">
      <w:rPr>
        <w:rStyle w:val="Textoennegrita"/>
        <w:lang w:bidi="es-ES"/>
      </w:rPr>
      <w:instrText xml:space="preserve"> PAGE   \* MERGEFORMAT </w:instrText>
    </w:r>
    <w:r w:rsidR="005D3A03">
      <w:rPr>
        <w:rStyle w:val="Textoennegrita"/>
        <w:lang w:bidi="es-ES"/>
      </w:rPr>
      <w:fldChar w:fldCharType="separate"/>
    </w:r>
    <w:r w:rsidR="000D3F41">
      <w:rPr>
        <w:rStyle w:val="Textoennegrita"/>
        <w:noProof/>
        <w:lang w:bidi="es-ES"/>
      </w:rPr>
      <w:t>8</w:t>
    </w:r>
    <w:r w:rsidR="005D3A03">
      <w:rPr>
        <w:rStyle w:val="Textoennegrita"/>
        <w:noProof/>
        <w:lang w:bidi="es-E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A493B" w14:textId="668B06B5" w:rsidR="00E81978" w:rsidRDefault="005D3A03" w:rsidP="00352DBC">
    <w:pPr>
      <w:pStyle w:val="Encabezado"/>
      <w:jc w:val="center"/>
      <w:rPr>
        <w:rStyle w:val="Textoennegrita"/>
      </w:rPr>
    </w:pPr>
    <w:r>
      <w:rPr>
        <w:lang w:bidi="es-ES"/>
      </w:rPr>
      <w:t xml:space="preserve">Encabezado: </w:t>
    </w:r>
    <w:sdt>
      <w:sdtPr>
        <w:rPr>
          <w:rStyle w:val="Textoennegrita"/>
        </w:rPr>
        <w:alias w:val="Encabezado"/>
        <w:tag w:val=""/>
        <w:id w:val="-696842620"/>
        <w:placeholder>
          <w:docPart w:val="133B811F34E84F3BAB42F937DC284C2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 w:rsidR="00352DBC">
          <w:rPr>
            <w:rStyle w:val="Textoennegrita"/>
          </w:rPr>
          <w:t>Manual de usuario – en construccion</w:t>
        </w:r>
      </w:sdtContent>
    </w:sdt>
    <w:r>
      <w:rPr>
        <w:rStyle w:val="Textoennegrita"/>
        <w:lang w:bidi="es-ES"/>
      </w:rPr>
      <w:ptab w:relativeTo="margin" w:alignment="right" w:leader="none"/>
    </w:r>
    <w:r>
      <w:rPr>
        <w:rStyle w:val="Textoennegrita"/>
        <w:lang w:bidi="es-ES"/>
      </w:rPr>
      <w:fldChar w:fldCharType="begin"/>
    </w:r>
    <w:r>
      <w:rPr>
        <w:rStyle w:val="Textoennegrita"/>
        <w:lang w:bidi="es-ES"/>
      </w:rPr>
      <w:instrText xml:space="preserve"> PAGE   \* MERGEFORMAT </w:instrText>
    </w:r>
    <w:r>
      <w:rPr>
        <w:rStyle w:val="Textoennegrita"/>
        <w:lang w:bidi="es-ES"/>
      </w:rPr>
      <w:fldChar w:fldCharType="separate"/>
    </w:r>
    <w:r w:rsidR="000D3F41">
      <w:rPr>
        <w:rStyle w:val="Textoennegrita"/>
        <w:noProof/>
        <w:lang w:bidi="es-ES"/>
      </w:rPr>
      <w:t>1</w:t>
    </w:r>
    <w:r>
      <w:rPr>
        <w:rStyle w:val="Textoennegrita"/>
        <w:noProof/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E0067B4"/>
    <w:multiLevelType w:val="hybridMultilevel"/>
    <w:tmpl w:val="113EEB40"/>
    <w:lvl w:ilvl="0" w:tplc="8E9C84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42F60"/>
    <w:multiLevelType w:val="hybridMultilevel"/>
    <w:tmpl w:val="4CA6ECAA"/>
    <w:lvl w:ilvl="0" w:tplc="31562E5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3"/>
  </w:num>
  <w:num w:numId="14">
    <w:abstractNumId w:val="12"/>
  </w:num>
  <w:num w:numId="15">
    <w:abstractNumId w:val="14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BE"/>
    <w:rsid w:val="00004CE2"/>
    <w:rsid w:val="000A3E1A"/>
    <w:rsid w:val="000D3F41"/>
    <w:rsid w:val="000F25E2"/>
    <w:rsid w:val="0011705A"/>
    <w:rsid w:val="00172A81"/>
    <w:rsid w:val="001839C2"/>
    <w:rsid w:val="001F0C14"/>
    <w:rsid w:val="00213A70"/>
    <w:rsid w:val="00260657"/>
    <w:rsid w:val="00266872"/>
    <w:rsid w:val="002846E7"/>
    <w:rsid w:val="002A5FEF"/>
    <w:rsid w:val="002B1EF5"/>
    <w:rsid w:val="002C37BD"/>
    <w:rsid w:val="00316A9C"/>
    <w:rsid w:val="00352DBC"/>
    <w:rsid w:val="00355DCA"/>
    <w:rsid w:val="003D52CC"/>
    <w:rsid w:val="00427CBE"/>
    <w:rsid w:val="00551A02"/>
    <w:rsid w:val="005534FA"/>
    <w:rsid w:val="005D3A03"/>
    <w:rsid w:val="005F78E0"/>
    <w:rsid w:val="006467CE"/>
    <w:rsid w:val="006E6B83"/>
    <w:rsid w:val="007375D5"/>
    <w:rsid w:val="008002C0"/>
    <w:rsid w:val="00830316"/>
    <w:rsid w:val="00837EFC"/>
    <w:rsid w:val="00844E96"/>
    <w:rsid w:val="008C5323"/>
    <w:rsid w:val="0093046E"/>
    <w:rsid w:val="00946B7E"/>
    <w:rsid w:val="009A6A3B"/>
    <w:rsid w:val="009B0A12"/>
    <w:rsid w:val="00A10964"/>
    <w:rsid w:val="00AB5BA3"/>
    <w:rsid w:val="00AE2E8D"/>
    <w:rsid w:val="00AF2C87"/>
    <w:rsid w:val="00B038C4"/>
    <w:rsid w:val="00B823AA"/>
    <w:rsid w:val="00BA1661"/>
    <w:rsid w:val="00BA45DB"/>
    <w:rsid w:val="00BD100D"/>
    <w:rsid w:val="00BD6D13"/>
    <w:rsid w:val="00BF4184"/>
    <w:rsid w:val="00C0601E"/>
    <w:rsid w:val="00C31D30"/>
    <w:rsid w:val="00C401EA"/>
    <w:rsid w:val="00CD24F0"/>
    <w:rsid w:val="00CD6E39"/>
    <w:rsid w:val="00CF6E91"/>
    <w:rsid w:val="00D51E3B"/>
    <w:rsid w:val="00D85B68"/>
    <w:rsid w:val="00DA1E1D"/>
    <w:rsid w:val="00DA2A2E"/>
    <w:rsid w:val="00E6004D"/>
    <w:rsid w:val="00E81978"/>
    <w:rsid w:val="00EA5DA2"/>
    <w:rsid w:val="00EC77D1"/>
    <w:rsid w:val="00ED6E89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2E6AC"/>
  <w15:chartTrackingRefBased/>
  <w15:docId w15:val="{19A82A55-188A-4B4C-83B2-4EF4EC3E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No Indent"/>
    <w:link w:val="SinespaciadoCar"/>
    <w:uiPriority w:val="1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pPr>
      <w:ind w:left="240" w:hanging="24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pPr>
      <w:ind w:left="480" w:hanging="24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pPr>
      <w:ind w:left="720" w:hanging="24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pPr>
      <w:ind w:left="960" w:hanging="24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pPr>
      <w:ind w:left="1200" w:hanging="24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pPr>
      <w:ind w:left="1440" w:hanging="24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pPr>
      <w:ind w:left="1680" w:hanging="24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pPr>
      <w:ind w:left="1920" w:hanging="24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pPr>
      <w:ind w:left="2160" w:hanging="24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  <w:style w:type="character" w:customStyle="1" w:styleId="SinespaciadoCar">
    <w:name w:val="Sin espaciado Car"/>
    <w:aliases w:val="No Indent Car"/>
    <w:basedOn w:val="Fuentedeprrafopredeter"/>
    <w:link w:val="Sinespaciado"/>
    <w:uiPriority w:val="1"/>
    <w:rsid w:val="003D52CC"/>
  </w:style>
  <w:style w:type="paragraph" w:styleId="TDC2">
    <w:name w:val="toc 2"/>
    <w:basedOn w:val="Normal"/>
    <w:next w:val="Normal"/>
    <w:autoRedefine/>
    <w:uiPriority w:val="39"/>
    <w:unhideWhenUsed/>
    <w:rsid w:val="00A10964"/>
    <w:pPr>
      <w:spacing w:after="100" w:line="259" w:lineRule="auto"/>
      <w:ind w:left="220" w:firstLine="0"/>
    </w:pPr>
    <w:rPr>
      <w:rFonts w:cs="Times New Roman"/>
      <w:kern w:val="0"/>
      <w:sz w:val="22"/>
      <w:szCs w:val="2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10964"/>
    <w:pPr>
      <w:spacing w:after="100" w:line="259" w:lineRule="auto"/>
      <w:ind w:firstLine="0"/>
    </w:pPr>
    <w:rPr>
      <w:rFonts w:cs="Times New Roman"/>
      <w:kern w:val="0"/>
      <w:sz w:val="22"/>
      <w:szCs w:val="22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A10964"/>
    <w:pPr>
      <w:spacing w:after="100" w:line="259" w:lineRule="auto"/>
      <w:ind w:left="440" w:firstLine="0"/>
    </w:pPr>
    <w:rPr>
      <w:rFonts w:cs="Times New Roman"/>
      <w:kern w:val="0"/>
      <w:sz w:val="22"/>
      <w:szCs w:val="22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93046E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VRN2\AppData\Roaming\Microsoft\Templates\Informe%20de%20estilo%20APA%20(6.&#170;%20edici&#243;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A535BF3CBD4BAAB62E7B28A2BFB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CEACB-B7EC-4D9B-96C0-52F87DDACE17}"/>
      </w:docPartPr>
      <w:docPartBody>
        <w:p w:rsidR="00804D5D" w:rsidRDefault="00FC7F6B">
          <w:pPr>
            <w:pStyle w:val="36A535BF3CBD4BAAB62E7B28A2BFB917"/>
          </w:pPr>
          <w:r w:rsidRPr="00AB5BA3">
            <w:rPr>
              <w:lang w:bidi="es-ES"/>
            </w:rPr>
            <w:t>[Título aquí, hasta 12 palabras, en una o dos líneas]</w:t>
          </w:r>
        </w:p>
      </w:docPartBody>
    </w:docPart>
    <w:docPart>
      <w:docPartPr>
        <w:name w:val="5F482A2FDE6A4B20BE36AF7FAF068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CBA49-AF6E-471D-BA2F-890FA61DB149}"/>
      </w:docPartPr>
      <w:docPartBody>
        <w:p w:rsidR="00804D5D" w:rsidRDefault="00FC7F6B">
          <w:pPr>
            <w:pStyle w:val="5F482A2FDE6A4B20BE36AF7FAF0686DB"/>
          </w:pPr>
          <w:r w:rsidRPr="00AB5BA3">
            <w:rPr>
              <w:lang w:bidi="es-ES"/>
            </w:rPr>
            <w:t>[Título aquí, hasta 12 palabras, en una o dos líneas]</w:t>
          </w:r>
        </w:p>
      </w:docPartBody>
    </w:docPart>
    <w:docPart>
      <w:docPartPr>
        <w:name w:val="EFDFB348A9D1403693227DA577879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12CEC-0B85-430A-942F-F87CF18E933D}"/>
      </w:docPartPr>
      <w:docPartBody>
        <w:p w:rsidR="00804D5D" w:rsidRDefault="00FC7F6B">
          <w:pPr>
            <w:pStyle w:val="EFDFB348A9D1403693227DA57787966B"/>
          </w:pPr>
          <w:r w:rsidRPr="00AB5BA3">
            <w:rPr>
              <w:lang w:bidi="es-ES"/>
            </w:rPr>
            <w:t>Título de ilustraciones:</w:t>
          </w:r>
        </w:p>
      </w:docPartBody>
    </w:docPart>
    <w:docPart>
      <w:docPartPr>
        <w:name w:val="133B811F34E84F3BAB42F937DC284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724DC-B7C3-48FA-8AFD-AC0BDC5C7724}"/>
      </w:docPartPr>
      <w:docPartBody>
        <w:p w:rsidR="00804D5D" w:rsidRDefault="00FC7F6B">
          <w:pPr>
            <w:pStyle w:val="133B811F34E84F3BAB42F937DC284C24"/>
          </w:pPr>
          <w:r w:rsidRPr="00AB5BA3">
            <w:rPr>
              <w:lang w:bidi="es-ES"/>
            </w:rPr>
            <w:t>[Incluya todas las ilustraciones en su propia sección, después de las referencias (y, si corresponde, de las notas al pie y las tablas). Incluya un título numerado para cada ilustración. Use el estilo de tabla o ilustración para agregar fácilmente espaciado entre la ilustración y el título.]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6B"/>
    <w:rsid w:val="000B5FE2"/>
    <w:rsid w:val="002454AA"/>
    <w:rsid w:val="00804D5D"/>
    <w:rsid w:val="008B6D62"/>
    <w:rsid w:val="00B1476D"/>
    <w:rsid w:val="00C326AD"/>
    <w:rsid w:val="00F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A535BF3CBD4BAAB62E7B28A2BFB917">
    <w:name w:val="36A535BF3CBD4BAAB62E7B28A2BFB917"/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paragraph" w:customStyle="1" w:styleId="5F482A2FDE6A4B20BE36AF7FAF0686DB">
    <w:name w:val="5F482A2FDE6A4B20BE36AF7FAF0686DB"/>
  </w:style>
  <w:style w:type="paragraph" w:customStyle="1" w:styleId="EFDFB348A9D1403693227DA57787966B">
    <w:name w:val="EFDFB348A9D1403693227DA57787966B"/>
  </w:style>
  <w:style w:type="paragraph" w:customStyle="1" w:styleId="133B811F34E84F3BAB42F937DC284C24">
    <w:name w:val="133B811F34E84F3BAB42F937DC284C24"/>
  </w:style>
  <w:style w:type="character" w:styleId="Textodelmarcadordeposicin">
    <w:name w:val="Placeholder Text"/>
    <w:basedOn w:val="Fuentedeprrafopredeter"/>
    <w:uiPriority w:val="99"/>
    <w:semiHidden/>
    <w:rsid w:val="008B6D62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Manual de usuario – en construccion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{1F557F86-9C50-44A9-8DEA-0DC88DF1A638}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1</b:RefOrder>
  </b:Source>
  <b:Source>
    <b:Tag>Last</b:Tag>
    <b:SourceType>Book</b:SourceType>
    <b:Guid>{55FDDCE7-1BC5-4A9C-A8B0-C683C96516D6}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C1B97E-709B-4657-8BD2-DA1A88188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estilo APA (6.ª edición).dotx</Template>
  <TotalTime>33</TotalTime>
  <Pages>9</Pages>
  <Words>457</Words>
  <Characters>2519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6" baseType="lpstr">
      <vt:lpstr>Trabajo Práctico Diseño de Sistemas</vt:lpstr>
      <vt:lpstr>Descripción de la Organización (Resumen)</vt:lpstr>
      <vt:lpstr>&lt;Manual&gt;</vt:lpstr>
      <vt:lpstr>Declaración de Propósitos</vt:lpstr>
      <vt:lpstr>&lt;Título de ilustraciones:&gt;</vt:lpstr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</dc:title>
  <dc:subject>Diseño Esencial del desarrollo de una Peluquería.</dc:subject>
  <dc:creator>RVRN2</dc:creator>
  <cp:keywords/>
  <dc:description/>
  <cp:lastModifiedBy>Juan Ignacio Ortiz</cp:lastModifiedBy>
  <cp:revision>8</cp:revision>
  <dcterms:created xsi:type="dcterms:W3CDTF">2023-09-11T09:00:00Z</dcterms:created>
  <dcterms:modified xsi:type="dcterms:W3CDTF">2023-09-30T21:48:00Z</dcterms:modified>
</cp:coreProperties>
</file>